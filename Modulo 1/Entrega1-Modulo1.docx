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EE606" w14:textId="4B6FDC7A" w:rsidR="00821AE6" w:rsidRDefault="00A17B2A" w:rsidP="00A17B2A">
      <w:pPr>
        <w:pStyle w:val="Ttulo10"/>
        <w:rPr>
          <w:lang w:val="de-DE"/>
        </w:rPr>
      </w:pPr>
      <w:r>
        <w:rPr>
          <w:lang w:val="de-DE"/>
        </w:rPr>
        <w:t>Módulo 1-Producci</w:t>
      </w:r>
      <w:r w:rsidR="00501953">
        <w:rPr>
          <w:lang w:val="de-DE"/>
        </w:rPr>
        <w:t>ó</w:t>
      </w:r>
      <w:r>
        <w:rPr>
          <w:lang w:val="de-DE"/>
        </w:rPr>
        <w:t xml:space="preserve">n de </w:t>
      </w:r>
      <w:r w:rsidR="00501953">
        <w:rPr>
          <w:lang w:val="de-DE"/>
        </w:rPr>
        <w:t>T</w:t>
      </w:r>
      <w:r>
        <w:rPr>
          <w:lang w:val="de-DE"/>
        </w:rPr>
        <w:t xml:space="preserve">extos e </w:t>
      </w:r>
      <w:r w:rsidR="00501953">
        <w:rPr>
          <w:lang w:val="de-DE"/>
        </w:rPr>
        <w:t>H</w:t>
      </w:r>
      <w:r>
        <w:rPr>
          <w:lang w:val="de-DE"/>
        </w:rPr>
        <w:t>ipertextos</w:t>
      </w:r>
    </w:p>
    <w:p w14:paraId="71E0881F" w14:textId="75C79A6C" w:rsidR="00A17B2A" w:rsidRDefault="00A17B2A" w:rsidP="00A17B2A">
      <w:pPr>
        <w:pStyle w:val="Ttulo10"/>
        <w:rPr>
          <w:lang w:val="de-DE"/>
        </w:rPr>
      </w:pPr>
      <w:r>
        <w:rPr>
          <w:lang w:val="de-DE"/>
        </w:rPr>
        <w:t>Marck Up Languages</w:t>
      </w:r>
    </w:p>
    <w:p w14:paraId="7EF789AC" w14:textId="4F23DDB7" w:rsidR="00501953" w:rsidRPr="00501953" w:rsidRDefault="00A17B2A" w:rsidP="00501953">
      <w:pPr>
        <w:pStyle w:val="author"/>
        <w:rPr>
          <w:lang w:val="es-AR"/>
        </w:rPr>
      </w:pPr>
      <w:r w:rsidRPr="00501953">
        <w:rPr>
          <w:lang w:val="es-AR"/>
        </w:rPr>
        <w:t>Sebasti</w:t>
      </w:r>
      <w:r w:rsidR="00501953">
        <w:rPr>
          <w:lang w:val="es-AR"/>
        </w:rPr>
        <w:t>á</w:t>
      </w:r>
      <w:r w:rsidRPr="00501953">
        <w:rPr>
          <w:lang w:val="es-AR"/>
        </w:rPr>
        <w:t>n Zaragoza</w:t>
      </w:r>
      <w:r w:rsidR="00501953" w:rsidRPr="00501953">
        <w:rPr>
          <w:lang w:val="es-AR"/>
        </w:rPr>
        <w:t xml:space="preserve"> - </w:t>
      </w:r>
      <w:r w:rsidRPr="00501953">
        <w:rPr>
          <w:lang w:val="es-AR"/>
        </w:rPr>
        <w:t>Manuel López</w:t>
      </w:r>
      <w:r w:rsidR="00501953" w:rsidRPr="00501953">
        <w:rPr>
          <w:lang w:val="es-AR"/>
        </w:rPr>
        <w:t xml:space="preserve"> - </w:t>
      </w:r>
      <w:proofErr w:type="spellStart"/>
      <w:r w:rsidRPr="00501953">
        <w:rPr>
          <w:lang w:val="es-AR"/>
        </w:rPr>
        <w:t>Anabella</w:t>
      </w:r>
      <w:proofErr w:type="spellEnd"/>
      <w:r w:rsidRPr="00501953">
        <w:rPr>
          <w:lang w:val="es-AR"/>
        </w:rPr>
        <w:t xml:space="preserve"> </w:t>
      </w:r>
      <w:proofErr w:type="spellStart"/>
      <w:r w:rsidRPr="00501953">
        <w:rPr>
          <w:lang w:val="es-AR"/>
        </w:rPr>
        <w:t>Bottasso</w:t>
      </w:r>
      <w:proofErr w:type="spellEnd"/>
      <w:r w:rsidR="00501953" w:rsidRPr="00501953">
        <w:rPr>
          <w:lang w:val="es-AR"/>
        </w:rPr>
        <w:t xml:space="preserve"> </w:t>
      </w:r>
    </w:p>
    <w:p w14:paraId="4F62C729" w14:textId="0EB6340D" w:rsidR="00A17B2A" w:rsidRPr="00501953" w:rsidRDefault="00A17B2A" w:rsidP="00501953">
      <w:pPr>
        <w:pStyle w:val="author"/>
      </w:pPr>
      <w:r w:rsidRPr="00501953">
        <w:t xml:space="preserve">Ernesto </w:t>
      </w:r>
      <w:proofErr w:type="spellStart"/>
      <w:r w:rsidRPr="00501953">
        <w:t>Villasante</w:t>
      </w:r>
      <w:proofErr w:type="spellEnd"/>
      <w:r w:rsidR="00501953" w:rsidRPr="00501953">
        <w:t xml:space="preserve"> - </w:t>
      </w:r>
      <w:r w:rsidRPr="00501953">
        <w:t>Valentin Adelaide</w:t>
      </w:r>
    </w:p>
    <w:p w14:paraId="090F90FB" w14:textId="6195EC17" w:rsidR="00A17B2A" w:rsidRPr="004A1829" w:rsidRDefault="00404DF2" w:rsidP="004A1829">
      <w:pPr>
        <w:pStyle w:val="address"/>
        <w:rPr>
          <w:rStyle w:val="e-mail"/>
          <w:lang w:val="de-DE"/>
        </w:rPr>
      </w:pPr>
      <w:hyperlink r:id="rId7" w:history="1">
        <w:r w:rsidR="004A1829" w:rsidRPr="004A1829">
          <w:rPr>
            <w:rStyle w:val="e-mail"/>
            <w:lang w:val="de-DE"/>
          </w:rPr>
          <w:t>sebaema2050@gmail.com</w:t>
        </w:r>
      </w:hyperlink>
      <w:r w:rsidR="00A17B2A" w:rsidRPr="004A1829">
        <w:rPr>
          <w:rStyle w:val="e-mail"/>
          <w:lang w:val="de-DE"/>
        </w:rPr>
        <w:t>.</w:t>
      </w:r>
    </w:p>
    <w:p w14:paraId="63684417" w14:textId="32090165" w:rsidR="004A1829" w:rsidRPr="00C7384F" w:rsidRDefault="00404DF2" w:rsidP="004A1829">
      <w:pPr>
        <w:pStyle w:val="address"/>
        <w:rPr>
          <w:rStyle w:val="e-mail"/>
          <w:lang w:val="de-DE"/>
        </w:rPr>
      </w:pPr>
      <w:hyperlink r:id="rId8" w:history="1">
        <w:r w:rsidR="004A1829" w:rsidRPr="004A1829">
          <w:rPr>
            <w:rStyle w:val="e-mail"/>
            <w:lang w:val="de-DE"/>
          </w:rPr>
          <w:t>manuelignaciolopez222@gmail.com</w:t>
        </w:r>
      </w:hyperlink>
    </w:p>
    <w:p w14:paraId="2CD2B230" w14:textId="3D0BB43B" w:rsidR="004A1829" w:rsidRDefault="00404DF2" w:rsidP="004A1829">
      <w:pPr>
        <w:pStyle w:val="address"/>
        <w:rPr>
          <w:rStyle w:val="e-mail"/>
          <w:lang w:val="de-DE"/>
        </w:rPr>
      </w:pPr>
      <w:hyperlink r:id="rId9" w:history="1">
        <w:r w:rsidR="004A1829" w:rsidRPr="007A6C10">
          <w:rPr>
            <w:rStyle w:val="Hipervnculo"/>
            <w:rFonts w:ascii="Courier" w:hAnsi="Courier"/>
            <w:noProof/>
            <w:spacing w:val="-6"/>
            <w:lang w:val="de-DE"/>
          </w:rPr>
          <w:t>natali.anabella@gmail.com</w:t>
        </w:r>
      </w:hyperlink>
    </w:p>
    <w:p w14:paraId="050E1FB1" w14:textId="311BB587" w:rsidR="000C2905" w:rsidRDefault="00404DF2" w:rsidP="004A1829">
      <w:pPr>
        <w:pStyle w:val="address"/>
        <w:rPr>
          <w:rStyle w:val="e-mail"/>
          <w:lang w:val="de-DE"/>
        </w:rPr>
      </w:pPr>
      <w:hyperlink r:id="rId10" w:history="1">
        <w:r w:rsidR="00C7384F" w:rsidRPr="00053332">
          <w:rPr>
            <w:rStyle w:val="Hipervnculo"/>
            <w:rFonts w:ascii="Courier" w:hAnsi="Courier"/>
            <w:noProof/>
            <w:spacing w:val="-6"/>
            <w:lang w:val="de-DE"/>
          </w:rPr>
          <w:t>ernestovillasante@gmail.com</w:t>
        </w:r>
      </w:hyperlink>
    </w:p>
    <w:p w14:paraId="4F055428" w14:textId="038B31E2" w:rsidR="00A17B2A" w:rsidRDefault="00404DF2" w:rsidP="004A1829">
      <w:pPr>
        <w:pStyle w:val="address"/>
        <w:rPr>
          <w:rStyle w:val="e-mail"/>
          <w:lang w:val="de-DE"/>
        </w:rPr>
      </w:pPr>
      <w:hyperlink r:id="rId11" w:history="1">
        <w:r w:rsidR="004A1829" w:rsidRPr="007A6C10">
          <w:rPr>
            <w:rStyle w:val="Hipervnculo"/>
            <w:rFonts w:ascii="Courier" w:hAnsi="Courier"/>
            <w:noProof/>
            <w:spacing w:val="-6"/>
            <w:lang w:val="de-DE"/>
          </w:rPr>
          <w:t>adelaide.valentin@gmail.com</w:t>
        </w:r>
      </w:hyperlink>
    </w:p>
    <w:p w14:paraId="63207466" w14:textId="33940103" w:rsidR="004A7107" w:rsidRPr="00681644" w:rsidRDefault="004A7107" w:rsidP="00681644">
      <w:pPr>
        <w:pStyle w:val="abstract"/>
        <w:spacing w:after="0"/>
        <w:rPr>
          <w:lang w:val="es-AR"/>
        </w:rPr>
      </w:pPr>
      <w:r w:rsidRPr="00681644">
        <w:rPr>
          <w:b/>
          <w:lang w:val="de-DE"/>
        </w:rPr>
        <w:t>Abstract.</w:t>
      </w:r>
      <w:r w:rsidRPr="00C7384F">
        <w:rPr>
          <w:lang w:val="de-DE"/>
        </w:rPr>
        <w:t xml:space="preserve"> </w:t>
      </w:r>
      <w:r w:rsidR="00681644" w:rsidRPr="00681644">
        <w:rPr>
          <w:lang w:val="es-AR"/>
        </w:rPr>
        <w:t>En este documento analizamos lo que hemos visto en clase de Técnicas y Herramientas Modernas de la facultad de Ingeniería</w:t>
      </w:r>
      <w:r w:rsidR="00501953">
        <w:rPr>
          <w:lang w:val="es-AR"/>
        </w:rPr>
        <w:t xml:space="preserve"> de la</w:t>
      </w:r>
      <w:r w:rsidR="00681644" w:rsidRPr="00681644">
        <w:rPr>
          <w:lang w:val="es-AR"/>
        </w:rPr>
        <w:t xml:space="preserve"> Universidad Nacional de Cuyo, sobre diferentes herramientas como </w:t>
      </w:r>
      <w:r w:rsidR="00F56451">
        <w:rPr>
          <w:lang w:val="es-AR"/>
        </w:rPr>
        <w:t>son:</w:t>
      </w:r>
      <w:r w:rsidR="00681644" w:rsidRPr="00681644">
        <w:rPr>
          <w:lang w:val="es-AR"/>
        </w:rPr>
        <w:t xml:space="preserve"> conocer sobre </w:t>
      </w:r>
      <w:proofErr w:type="spellStart"/>
      <w:r w:rsidR="00681644" w:rsidRPr="00681644">
        <w:rPr>
          <w:lang w:val="es-AR"/>
        </w:rPr>
        <w:t>html</w:t>
      </w:r>
      <w:proofErr w:type="spellEnd"/>
      <w:r w:rsidR="00681644" w:rsidRPr="00681644">
        <w:rPr>
          <w:lang w:val="es-AR"/>
        </w:rPr>
        <w:t>, saber usar Git</w:t>
      </w:r>
      <w:r w:rsidR="00681644">
        <w:rPr>
          <w:lang w:val="es-AR"/>
        </w:rPr>
        <w:t>H</w:t>
      </w:r>
      <w:r w:rsidR="00681644" w:rsidRPr="00681644">
        <w:rPr>
          <w:lang w:val="es-AR"/>
        </w:rPr>
        <w:t>ub, etc.</w:t>
      </w:r>
    </w:p>
    <w:p w14:paraId="626E497E" w14:textId="203B231A" w:rsidR="004A1829" w:rsidRPr="00F56451" w:rsidRDefault="004A1829" w:rsidP="00681644">
      <w:pPr>
        <w:pStyle w:val="keywords"/>
        <w:rPr>
          <w:noProof/>
          <w:lang w:val="es-AR"/>
        </w:rPr>
      </w:pPr>
      <w:r w:rsidRPr="00226000">
        <w:rPr>
          <w:b/>
          <w:noProof/>
          <w:lang w:val="es-AR"/>
        </w:rPr>
        <w:t>Keywords.</w:t>
      </w:r>
      <w:r w:rsidRPr="00226000">
        <w:rPr>
          <w:noProof/>
          <w:lang w:val="es-AR"/>
        </w:rPr>
        <w:t xml:space="preserve"> </w:t>
      </w:r>
      <w:r w:rsidR="00681644" w:rsidRPr="00F56451">
        <w:rPr>
          <w:lang w:val="es-AR"/>
        </w:rPr>
        <w:t xml:space="preserve">Tecnologías emergentes, hipertexto, </w:t>
      </w:r>
      <w:proofErr w:type="spellStart"/>
      <w:r w:rsidR="00681644" w:rsidRPr="00F56451">
        <w:rPr>
          <w:lang w:val="es-AR"/>
        </w:rPr>
        <w:t>html</w:t>
      </w:r>
      <w:proofErr w:type="spellEnd"/>
      <w:r w:rsidR="00F56451" w:rsidRPr="00F56451">
        <w:rPr>
          <w:lang w:val="es-AR"/>
        </w:rPr>
        <w:t>, G</w:t>
      </w:r>
      <w:r w:rsidR="00F56451">
        <w:rPr>
          <w:lang w:val="es-AR"/>
        </w:rPr>
        <w:t>itHub</w:t>
      </w:r>
    </w:p>
    <w:p w14:paraId="77AA7C45" w14:textId="3428692A" w:rsidR="004A1829" w:rsidRDefault="004A1829" w:rsidP="004A1829">
      <w:pPr>
        <w:pStyle w:val="heading1"/>
        <w:rPr>
          <w:lang w:val="es-AR"/>
        </w:rPr>
      </w:pPr>
      <w:r>
        <w:rPr>
          <w:lang w:val="es-AR"/>
        </w:rPr>
        <w:t>Introducción</w:t>
      </w:r>
    </w:p>
    <w:p w14:paraId="213DABFA" w14:textId="17BE57F1" w:rsidR="00E9433C" w:rsidRPr="00E642EF" w:rsidRDefault="00E9433C" w:rsidP="00E642EF">
      <w:pPr>
        <w:pStyle w:val="p1a"/>
        <w:rPr>
          <w:lang w:val="es-AR"/>
        </w:rPr>
      </w:pPr>
      <w:r w:rsidRPr="00E642EF">
        <w:rPr>
          <w:lang w:val="es-AR"/>
        </w:rPr>
        <w:t xml:space="preserve">En la clase del día miércoles 7 de abril de 2022 junto con los profesores de la cátedra nos adentramos en los temas inherentes al </w:t>
      </w:r>
      <w:r w:rsidR="00E642EF" w:rsidRPr="00F56451">
        <w:rPr>
          <w:lang w:val="es-AR"/>
        </w:rPr>
        <w:t>módulo</w:t>
      </w:r>
      <w:r w:rsidRPr="00E642EF">
        <w:rPr>
          <w:lang w:val="es-AR"/>
        </w:rPr>
        <w:t xml:space="preserve"> 1 de la materia</w:t>
      </w:r>
      <w:r w:rsidR="00F56451">
        <w:rPr>
          <w:lang w:val="es-AR"/>
        </w:rPr>
        <w:t>,</w:t>
      </w:r>
      <w:r w:rsidRPr="00E642EF">
        <w:rPr>
          <w:lang w:val="es-AR"/>
        </w:rPr>
        <w:t xml:space="preserve"> denominado Producción de Textos e Hipertextos, en el cual abordamos una serie de herramientas de las cuales a hablaremos a continuación.</w:t>
      </w:r>
    </w:p>
    <w:p w14:paraId="2591A00D" w14:textId="63DEF9AF" w:rsidR="004A1829" w:rsidRPr="00226000" w:rsidRDefault="004A1829" w:rsidP="004A1829">
      <w:pPr>
        <w:pStyle w:val="heading1"/>
        <w:rPr>
          <w:lang w:val="es-AR"/>
        </w:rPr>
      </w:pPr>
      <w:r w:rsidRPr="00226000">
        <w:rPr>
          <w:lang w:val="es-AR"/>
        </w:rPr>
        <w:t>El lenguaje HTML</w:t>
      </w:r>
    </w:p>
    <w:p w14:paraId="7C1DAA5A" w14:textId="6555BA32" w:rsidR="004A1829" w:rsidRPr="00226000" w:rsidRDefault="004A1829" w:rsidP="004A1829">
      <w:pPr>
        <w:pStyle w:val="heading2"/>
        <w:spacing w:before="0"/>
        <w:rPr>
          <w:lang w:val="es-AR"/>
        </w:rPr>
      </w:pPr>
      <w:r w:rsidRPr="00226000">
        <w:rPr>
          <w:lang w:val="es-AR"/>
        </w:rPr>
        <w:t>Sitio w3ols.html</w:t>
      </w:r>
    </w:p>
    <w:p w14:paraId="69158362" w14:textId="77777777" w:rsidR="00226000" w:rsidRPr="00E642EF" w:rsidRDefault="00226000" w:rsidP="00E642EF">
      <w:pPr>
        <w:pStyle w:val="p1a"/>
        <w:rPr>
          <w:lang w:val="es-AR"/>
        </w:rPr>
      </w:pPr>
      <w:r w:rsidRPr="00E642EF">
        <w:rPr>
          <w:lang w:val="es-AR"/>
        </w:rPr>
        <w:t>Aquí aprendimos distintos tags para utilizar en la creación de la página, con su nombre y su descripción.</w:t>
      </w:r>
    </w:p>
    <w:p w14:paraId="24D506DA" w14:textId="7EE4C4D4" w:rsidR="00C7384F" w:rsidRPr="00226000" w:rsidRDefault="00226000" w:rsidP="00226000">
      <w:pPr>
        <w:rPr>
          <w:rStyle w:val="e-mail"/>
          <w:lang w:val="es-AR"/>
        </w:rPr>
      </w:pPr>
      <w:hyperlink r:id="rId12" w:history="1">
        <w:r w:rsidRPr="00226000">
          <w:rPr>
            <w:rStyle w:val="Hipervnculo"/>
            <w:rFonts w:ascii="Courier" w:hAnsi="Courier"/>
            <w:noProof/>
            <w:spacing w:val="-6"/>
            <w:lang w:val="es-AR"/>
          </w:rPr>
          <w:t>https://www.w3.org/TR/html4/index/elements.html</w:t>
        </w:r>
      </w:hyperlink>
    </w:p>
    <w:p w14:paraId="3CECFAC9" w14:textId="77777777" w:rsidR="00226000" w:rsidRPr="00226000" w:rsidRDefault="00226000" w:rsidP="00226000">
      <w:pPr>
        <w:rPr>
          <w:rStyle w:val="e-mail"/>
          <w:lang w:val="es-AR"/>
        </w:rPr>
      </w:pPr>
    </w:p>
    <w:p w14:paraId="0D334BFA" w14:textId="37020F39" w:rsidR="004A1829" w:rsidRPr="00226000" w:rsidRDefault="004A1829" w:rsidP="004A1829">
      <w:pPr>
        <w:pStyle w:val="heading2"/>
        <w:rPr>
          <w:lang w:val="es-AR"/>
        </w:rPr>
      </w:pPr>
      <w:r w:rsidRPr="00226000">
        <w:rPr>
          <w:lang w:val="es-AR"/>
        </w:rPr>
        <w:lastRenderedPageBreak/>
        <w:t xml:space="preserve">Nuestro primer ejemplo de una página </w:t>
      </w:r>
      <w:proofErr w:type="spellStart"/>
      <w:r w:rsidRPr="00226000">
        <w:rPr>
          <w:lang w:val="es-AR"/>
        </w:rPr>
        <w:t>html</w:t>
      </w:r>
      <w:proofErr w:type="spellEnd"/>
    </w:p>
    <w:p w14:paraId="3256C015" w14:textId="77777777" w:rsidR="00226000" w:rsidRPr="00E642EF" w:rsidRDefault="00226000" w:rsidP="00E642EF">
      <w:pPr>
        <w:pStyle w:val="p1a"/>
        <w:rPr>
          <w:lang w:val="es-AR"/>
        </w:rPr>
      </w:pPr>
      <w:r w:rsidRPr="00E642EF">
        <w:rPr>
          <w:lang w:val="es-AR"/>
        </w:rPr>
        <w:t xml:space="preserve">Para empezar a aprender a programar en </w:t>
      </w:r>
      <w:proofErr w:type="spellStart"/>
      <w:r w:rsidRPr="00E642EF">
        <w:rPr>
          <w:lang w:val="es-AR"/>
        </w:rPr>
        <w:t>html</w:t>
      </w:r>
      <w:proofErr w:type="spellEnd"/>
      <w:r w:rsidRPr="00E642EF">
        <w:rPr>
          <w:lang w:val="es-AR"/>
        </w:rPr>
        <w:t xml:space="preserve"> progresivamente hicimos códigos más complejos hasta llegar al código presentado abajo, en el que buscamos crear un tablero de oculista. </w:t>
      </w:r>
    </w:p>
    <w:p w14:paraId="10D5751E" w14:textId="77777777" w:rsidR="00E642EF" w:rsidRPr="00E642EF" w:rsidRDefault="00E642EF" w:rsidP="00E642EF">
      <w:proofErr w:type="spellStart"/>
      <w:r w:rsidRPr="00E642EF">
        <w:t>Aprendimos</w:t>
      </w:r>
      <w:proofErr w:type="spellEnd"/>
      <w:r w:rsidRPr="00E642EF">
        <w:t xml:space="preserve"> </w:t>
      </w:r>
      <w:proofErr w:type="spellStart"/>
      <w:r w:rsidRPr="00E642EF">
        <w:t>los</w:t>
      </w:r>
      <w:proofErr w:type="spellEnd"/>
      <w:r w:rsidRPr="00E642EF">
        <w:t xml:space="preserve"> </w:t>
      </w:r>
      <w:proofErr w:type="spellStart"/>
      <w:r w:rsidRPr="00E642EF">
        <w:t>comandos</w:t>
      </w:r>
      <w:proofErr w:type="spellEnd"/>
      <w:r w:rsidRPr="00E642EF">
        <w:t xml:space="preserve"> &lt;head&gt;, &lt;body&gt;, y sus </w:t>
      </w:r>
      <w:proofErr w:type="spellStart"/>
      <w:r w:rsidRPr="00E642EF">
        <w:t>respectivos</w:t>
      </w:r>
      <w:proofErr w:type="spellEnd"/>
      <w:r w:rsidRPr="00E642EF">
        <w:t xml:space="preserve"> </w:t>
      </w:r>
      <w:proofErr w:type="spellStart"/>
      <w:r w:rsidRPr="00E642EF">
        <w:t>cierres</w:t>
      </w:r>
      <w:proofErr w:type="spellEnd"/>
      <w:r w:rsidRPr="00E642EF">
        <w:t xml:space="preserve"> (&lt;/head&gt;, &lt;/body&gt;), y </w:t>
      </w:r>
      <w:proofErr w:type="spellStart"/>
      <w:r w:rsidRPr="00E642EF">
        <w:t>en</w:t>
      </w:r>
      <w:proofErr w:type="spellEnd"/>
      <w:r w:rsidRPr="00E642EF">
        <w:t xml:space="preserve"> </w:t>
      </w:r>
      <w:proofErr w:type="spellStart"/>
      <w:r w:rsidRPr="00E642EF">
        <w:t>una</w:t>
      </w:r>
      <w:proofErr w:type="spellEnd"/>
      <w:r w:rsidRPr="00E642EF">
        <w:t xml:space="preserve"> </w:t>
      </w:r>
      <w:proofErr w:type="spellStart"/>
      <w:r w:rsidRPr="00E642EF">
        <w:t>etapa</w:t>
      </w:r>
      <w:proofErr w:type="spellEnd"/>
      <w:r w:rsidRPr="00E642EF">
        <w:t xml:space="preserve"> posterior </w:t>
      </w:r>
      <w:proofErr w:type="spellStart"/>
      <w:r w:rsidRPr="00E642EF">
        <w:t>aprendimos</w:t>
      </w:r>
      <w:proofErr w:type="spellEnd"/>
      <w:r w:rsidRPr="00E642EF">
        <w:t xml:space="preserve"> h1, h2, </w:t>
      </w:r>
      <w:proofErr w:type="spellStart"/>
      <w:r w:rsidRPr="00E642EF">
        <w:t>hr</w:t>
      </w:r>
      <w:proofErr w:type="spellEnd"/>
      <w:r w:rsidRPr="00E642EF">
        <w:t>, strong.</w:t>
      </w:r>
    </w:p>
    <w:p w14:paraId="650EBC6C" w14:textId="17DD8361" w:rsidR="004A1829" w:rsidRPr="00E642EF" w:rsidRDefault="004A1829" w:rsidP="00E642EF">
      <w:r w:rsidRPr="00E642EF">
        <w:rPr>
          <w:lang w:val="es-AR"/>
        </w:rPr>
        <w:t xml:space="preserve">Este es nuestro primer documento </w:t>
      </w:r>
      <w:proofErr w:type="spellStart"/>
      <w:r w:rsidRPr="00E642EF">
        <w:rPr>
          <w:lang w:val="es-AR"/>
        </w:rPr>
        <w:t>html</w:t>
      </w:r>
      <w:proofErr w:type="spellEnd"/>
      <w:r w:rsidR="000C2905" w:rsidRPr="00E642EF">
        <w:rPr>
          <w:lang w:val="es-AR"/>
        </w:rPr>
        <w:t xml:space="preserve"> creado</w:t>
      </w:r>
      <w:r w:rsidR="00E642EF" w:rsidRPr="00E642EF">
        <w:t>:</w:t>
      </w:r>
    </w:p>
    <w:p w14:paraId="4CC54D48" w14:textId="77777777" w:rsidR="00E642EF" w:rsidRPr="00E642EF" w:rsidRDefault="00E642EF" w:rsidP="00E642EF">
      <w:pPr>
        <w:pStyle w:val="programcode"/>
        <w:rPr>
          <w:sz w:val="24"/>
          <w:szCs w:val="24"/>
          <w:lang w:val="es-AR" w:eastAsia="es-AR"/>
        </w:rPr>
      </w:pPr>
      <w:r w:rsidRPr="00E642EF">
        <w:rPr>
          <w:lang w:val="es-AR" w:eastAsia="es-AR"/>
        </w:rPr>
        <w:t>&lt;</w:t>
      </w:r>
      <w:proofErr w:type="spellStart"/>
      <w:r w:rsidRPr="00E642EF">
        <w:rPr>
          <w:lang w:val="es-AR" w:eastAsia="es-AR"/>
        </w:rPr>
        <w:t>html</w:t>
      </w:r>
      <w:proofErr w:type="spellEnd"/>
      <w:r w:rsidRPr="00E642EF">
        <w:rPr>
          <w:lang w:val="es-AR" w:eastAsia="es-AR"/>
        </w:rPr>
        <w:t>&gt;</w:t>
      </w:r>
    </w:p>
    <w:p w14:paraId="4832A8D5" w14:textId="77777777" w:rsidR="00E642EF" w:rsidRPr="00E642EF" w:rsidRDefault="00E642EF" w:rsidP="00E642EF">
      <w:pPr>
        <w:pStyle w:val="programcode"/>
        <w:rPr>
          <w:sz w:val="24"/>
          <w:szCs w:val="24"/>
          <w:lang w:val="es-AR" w:eastAsia="es-AR"/>
        </w:rPr>
      </w:pPr>
      <w:r w:rsidRPr="00E642EF">
        <w:rPr>
          <w:lang w:val="es-AR" w:eastAsia="es-AR"/>
        </w:rPr>
        <w:t>&lt;head&gt;</w:t>
      </w:r>
    </w:p>
    <w:p w14:paraId="5A83DFE0" w14:textId="77777777" w:rsidR="00E642EF" w:rsidRPr="00E642EF" w:rsidRDefault="00E642EF" w:rsidP="00E642EF">
      <w:pPr>
        <w:pStyle w:val="programcode"/>
        <w:rPr>
          <w:sz w:val="24"/>
          <w:szCs w:val="24"/>
          <w:lang w:val="es-AR" w:eastAsia="es-AR"/>
        </w:rPr>
      </w:pPr>
      <w:r w:rsidRPr="00E642EF">
        <w:rPr>
          <w:lang w:val="es-AR" w:eastAsia="es-AR"/>
        </w:rPr>
        <w:t>&lt;h1&gt;</w:t>
      </w:r>
    </w:p>
    <w:p w14:paraId="10306ED1" w14:textId="77777777" w:rsidR="00E642EF" w:rsidRPr="00E642EF" w:rsidRDefault="00E642EF" w:rsidP="00E642EF">
      <w:pPr>
        <w:pStyle w:val="programcode"/>
        <w:rPr>
          <w:sz w:val="24"/>
          <w:szCs w:val="24"/>
          <w:lang w:val="es-AR" w:eastAsia="es-AR"/>
        </w:rPr>
      </w:pPr>
      <w:r w:rsidRPr="00E642EF">
        <w:rPr>
          <w:lang w:val="es-AR" w:eastAsia="es-AR"/>
        </w:rPr>
        <w:t>Tablero de Oculista</w:t>
      </w:r>
    </w:p>
    <w:p w14:paraId="2D18049F" w14:textId="77777777" w:rsidR="00E642EF" w:rsidRPr="00E642EF" w:rsidRDefault="00E642EF" w:rsidP="00E642EF">
      <w:pPr>
        <w:pStyle w:val="programcode"/>
        <w:rPr>
          <w:sz w:val="24"/>
          <w:szCs w:val="24"/>
          <w:lang w:eastAsia="es-AR"/>
        </w:rPr>
      </w:pPr>
      <w:r w:rsidRPr="00E642EF">
        <w:rPr>
          <w:lang w:eastAsia="es-AR"/>
        </w:rPr>
        <w:t>&lt;/h1&gt;</w:t>
      </w:r>
    </w:p>
    <w:p w14:paraId="02F1DC4D" w14:textId="179EB690" w:rsidR="00E642EF" w:rsidRPr="00E642EF" w:rsidRDefault="00E642EF" w:rsidP="00E642EF">
      <w:pPr>
        <w:pStyle w:val="programcode"/>
        <w:rPr>
          <w:sz w:val="24"/>
          <w:szCs w:val="24"/>
          <w:lang w:eastAsia="es-AR"/>
        </w:rPr>
      </w:pPr>
      <w:r w:rsidRPr="00E642EF">
        <w:rPr>
          <w:lang w:eastAsia="es-AR"/>
        </w:rPr>
        <w:t>&lt;</w:t>
      </w:r>
      <w:proofErr w:type="spellStart"/>
      <w:r w:rsidRPr="00E642EF">
        <w:rPr>
          <w:lang w:eastAsia="es-AR"/>
        </w:rPr>
        <w:t>hr</w:t>
      </w:r>
      <w:proofErr w:type="spellEnd"/>
      <w:r w:rsidRPr="00E642EF">
        <w:rPr>
          <w:lang w:eastAsia="es-AR"/>
        </w:rPr>
        <w:t>&gt;                             </w:t>
      </w:r>
    </w:p>
    <w:p w14:paraId="0EB6792E" w14:textId="3ECE6530" w:rsidR="00E642EF" w:rsidRPr="00E642EF" w:rsidRDefault="00E642EF" w:rsidP="00E642EF">
      <w:pPr>
        <w:pStyle w:val="programcode"/>
        <w:rPr>
          <w:sz w:val="24"/>
          <w:szCs w:val="24"/>
          <w:lang w:eastAsia="es-AR"/>
        </w:rPr>
      </w:pPr>
      <w:r w:rsidRPr="00E642EF">
        <w:rPr>
          <w:lang w:eastAsia="es-AR"/>
        </w:rPr>
        <w:t>&lt;/head&gt;</w:t>
      </w:r>
    </w:p>
    <w:p w14:paraId="095393DC" w14:textId="77777777" w:rsidR="00E642EF" w:rsidRPr="00E642EF" w:rsidRDefault="00E642EF" w:rsidP="00E642EF">
      <w:pPr>
        <w:pStyle w:val="programcode"/>
        <w:rPr>
          <w:sz w:val="24"/>
          <w:szCs w:val="24"/>
          <w:lang w:eastAsia="es-AR"/>
        </w:rPr>
      </w:pPr>
      <w:r w:rsidRPr="00E642EF">
        <w:rPr>
          <w:lang w:eastAsia="es-AR"/>
        </w:rPr>
        <w:t>&lt;body&gt;</w:t>
      </w:r>
    </w:p>
    <w:p w14:paraId="665C1099" w14:textId="77777777" w:rsidR="00E642EF" w:rsidRPr="00E642EF" w:rsidRDefault="00E642EF" w:rsidP="00E642EF">
      <w:pPr>
        <w:pStyle w:val="programcode"/>
        <w:rPr>
          <w:sz w:val="24"/>
          <w:szCs w:val="24"/>
          <w:lang w:eastAsia="es-AR"/>
        </w:rPr>
      </w:pPr>
      <w:r w:rsidRPr="00E642EF">
        <w:rPr>
          <w:lang w:eastAsia="es-AR"/>
        </w:rPr>
        <w:t>&lt;h1&gt;</w:t>
      </w:r>
    </w:p>
    <w:p w14:paraId="74F5A7D4" w14:textId="77777777" w:rsidR="00E642EF" w:rsidRPr="00E642EF" w:rsidRDefault="00E642EF" w:rsidP="00E642EF">
      <w:pPr>
        <w:pStyle w:val="programcode"/>
        <w:rPr>
          <w:sz w:val="24"/>
          <w:szCs w:val="24"/>
          <w:lang w:eastAsia="es-AR"/>
        </w:rPr>
      </w:pPr>
      <w:r w:rsidRPr="00E642EF">
        <w:rPr>
          <w:lang w:eastAsia="es-AR"/>
        </w:rPr>
        <w:t>ABCDE</w:t>
      </w:r>
    </w:p>
    <w:p w14:paraId="0F345F96" w14:textId="77777777" w:rsidR="00E642EF" w:rsidRPr="00E642EF" w:rsidRDefault="00E642EF" w:rsidP="00E642EF">
      <w:pPr>
        <w:pStyle w:val="programcode"/>
        <w:rPr>
          <w:sz w:val="24"/>
          <w:szCs w:val="24"/>
          <w:lang w:eastAsia="es-AR"/>
        </w:rPr>
      </w:pPr>
      <w:r w:rsidRPr="00E642EF">
        <w:rPr>
          <w:lang w:eastAsia="es-AR"/>
        </w:rPr>
        <w:t>&lt;/h1&gt;</w:t>
      </w:r>
    </w:p>
    <w:p w14:paraId="6743C2CC" w14:textId="77777777" w:rsidR="00E642EF" w:rsidRPr="00E642EF" w:rsidRDefault="00E642EF" w:rsidP="00E642EF">
      <w:pPr>
        <w:pStyle w:val="programcode"/>
        <w:rPr>
          <w:sz w:val="24"/>
          <w:szCs w:val="24"/>
          <w:lang w:eastAsia="es-AR"/>
        </w:rPr>
      </w:pPr>
      <w:r w:rsidRPr="00E642EF">
        <w:rPr>
          <w:lang w:eastAsia="es-AR"/>
        </w:rPr>
        <w:t>&lt;h2&gt;</w:t>
      </w:r>
    </w:p>
    <w:p w14:paraId="2D950CFD" w14:textId="77777777" w:rsidR="00E642EF" w:rsidRPr="00E642EF" w:rsidRDefault="00E642EF" w:rsidP="00E642EF">
      <w:pPr>
        <w:pStyle w:val="programcode"/>
        <w:rPr>
          <w:sz w:val="24"/>
          <w:szCs w:val="24"/>
          <w:lang w:eastAsia="es-AR"/>
        </w:rPr>
      </w:pPr>
      <w:r w:rsidRPr="00E642EF">
        <w:rPr>
          <w:lang w:eastAsia="es-AR"/>
        </w:rPr>
        <w:t>FGHIJ</w:t>
      </w:r>
    </w:p>
    <w:p w14:paraId="4A200992" w14:textId="77777777" w:rsidR="00E642EF" w:rsidRPr="00E642EF" w:rsidRDefault="00E642EF" w:rsidP="00E642EF">
      <w:pPr>
        <w:pStyle w:val="programcode"/>
        <w:rPr>
          <w:sz w:val="24"/>
          <w:szCs w:val="24"/>
          <w:lang w:eastAsia="es-AR"/>
        </w:rPr>
      </w:pPr>
      <w:r w:rsidRPr="00E642EF">
        <w:rPr>
          <w:lang w:eastAsia="es-AR"/>
        </w:rPr>
        <w:t>&lt;/h2&gt;</w:t>
      </w:r>
    </w:p>
    <w:p w14:paraId="4A1C00B4" w14:textId="77777777" w:rsidR="00E642EF" w:rsidRPr="00E642EF" w:rsidRDefault="00E642EF" w:rsidP="00E642EF">
      <w:pPr>
        <w:pStyle w:val="programcode"/>
        <w:rPr>
          <w:sz w:val="24"/>
          <w:szCs w:val="24"/>
          <w:lang w:eastAsia="es-AR"/>
        </w:rPr>
      </w:pPr>
      <w:r w:rsidRPr="00E642EF">
        <w:rPr>
          <w:lang w:eastAsia="es-AR"/>
        </w:rPr>
        <w:t>&lt;h3&gt;</w:t>
      </w:r>
    </w:p>
    <w:p w14:paraId="2F53CAFD" w14:textId="77777777" w:rsidR="00E642EF" w:rsidRPr="00E642EF" w:rsidRDefault="00E642EF" w:rsidP="00E642EF">
      <w:pPr>
        <w:pStyle w:val="programcode"/>
        <w:rPr>
          <w:sz w:val="24"/>
          <w:szCs w:val="24"/>
          <w:lang w:eastAsia="es-AR"/>
        </w:rPr>
      </w:pPr>
      <w:r w:rsidRPr="00E642EF">
        <w:rPr>
          <w:lang w:eastAsia="es-AR"/>
        </w:rPr>
        <w:t>&lt;strong&gt;</w:t>
      </w:r>
    </w:p>
    <w:p w14:paraId="3C9F1E55" w14:textId="77777777" w:rsidR="00E642EF" w:rsidRPr="00E642EF" w:rsidRDefault="00E642EF" w:rsidP="00E642EF">
      <w:pPr>
        <w:pStyle w:val="programcode"/>
        <w:rPr>
          <w:sz w:val="24"/>
          <w:szCs w:val="24"/>
          <w:lang w:eastAsia="es-AR"/>
        </w:rPr>
      </w:pPr>
      <w:r w:rsidRPr="00E642EF">
        <w:rPr>
          <w:lang w:eastAsia="es-AR"/>
        </w:rPr>
        <w:t>KLMN</w:t>
      </w:r>
    </w:p>
    <w:p w14:paraId="3F5B753A" w14:textId="77777777" w:rsidR="00E642EF" w:rsidRPr="00E642EF" w:rsidRDefault="00E642EF" w:rsidP="00E642EF">
      <w:pPr>
        <w:pStyle w:val="programcode"/>
        <w:rPr>
          <w:sz w:val="24"/>
          <w:szCs w:val="24"/>
          <w:lang w:eastAsia="es-AR"/>
        </w:rPr>
      </w:pPr>
      <w:r w:rsidRPr="00E642EF">
        <w:rPr>
          <w:lang w:eastAsia="es-AR"/>
        </w:rPr>
        <w:t>&lt;/strong&gt;</w:t>
      </w:r>
    </w:p>
    <w:p w14:paraId="3183F447" w14:textId="0F0CC918" w:rsidR="00E642EF" w:rsidRPr="00E642EF" w:rsidRDefault="00E642EF" w:rsidP="00E642EF">
      <w:pPr>
        <w:pStyle w:val="programcode"/>
        <w:rPr>
          <w:sz w:val="24"/>
          <w:szCs w:val="24"/>
          <w:lang w:eastAsia="es-AR"/>
        </w:rPr>
      </w:pPr>
      <w:r w:rsidRPr="00E642EF">
        <w:rPr>
          <w:lang w:eastAsia="es-AR"/>
        </w:rPr>
        <w:t>&lt;/h3&gt;</w:t>
      </w:r>
    </w:p>
    <w:p w14:paraId="455F0804" w14:textId="788B4B59" w:rsidR="00E642EF" w:rsidRPr="00E642EF" w:rsidRDefault="00E642EF" w:rsidP="00E642EF">
      <w:pPr>
        <w:pStyle w:val="programcode"/>
        <w:rPr>
          <w:sz w:val="24"/>
          <w:szCs w:val="24"/>
          <w:lang w:val="es-AR" w:eastAsia="es-AR"/>
        </w:rPr>
      </w:pPr>
      <w:r w:rsidRPr="00E642EF">
        <w:rPr>
          <w:lang w:val="es-AR" w:eastAsia="es-AR"/>
        </w:rPr>
        <w:t>&lt;/</w:t>
      </w:r>
      <w:proofErr w:type="spellStart"/>
      <w:r w:rsidRPr="00E642EF">
        <w:rPr>
          <w:lang w:val="es-AR" w:eastAsia="es-AR"/>
        </w:rPr>
        <w:t>body</w:t>
      </w:r>
      <w:proofErr w:type="spellEnd"/>
      <w:r w:rsidRPr="00E642EF">
        <w:rPr>
          <w:lang w:val="es-AR" w:eastAsia="es-AR"/>
        </w:rPr>
        <w:t>&gt;</w:t>
      </w:r>
    </w:p>
    <w:p w14:paraId="2805DDE8" w14:textId="12D686ED" w:rsidR="00E642EF" w:rsidRPr="00E642EF" w:rsidRDefault="00E642EF" w:rsidP="00E642EF">
      <w:pPr>
        <w:pStyle w:val="programcode"/>
        <w:rPr>
          <w:sz w:val="24"/>
          <w:szCs w:val="24"/>
          <w:lang w:val="es-AR" w:eastAsia="es-AR"/>
        </w:rPr>
      </w:pPr>
      <w:r w:rsidRPr="00E642EF">
        <w:rPr>
          <w:lang w:val="es-AR" w:eastAsia="es-AR"/>
        </w:rPr>
        <w:t>&lt;/</w:t>
      </w:r>
      <w:proofErr w:type="spellStart"/>
      <w:r w:rsidRPr="00E642EF">
        <w:rPr>
          <w:lang w:val="es-AR" w:eastAsia="es-AR"/>
        </w:rPr>
        <w:t>html</w:t>
      </w:r>
      <w:proofErr w:type="spellEnd"/>
      <w:r w:rsidRPr="00E642EF">
        <w:rPr>
          <w:lang w:val="es-AR" w:eastAsia="es-AR"/>
        </w:rPr>
        <w:t>&gt;</w:t>
      </w:r>
    </w:p>
    <w:p w14:paraId="44F81328" w14:textId="7C085BB5" w:rsidR="00A17B2A" w:rsidRDefault="003424BD" w:rsidP="000C2905">
      <w:pPr>
        <w:pStyle w:val="heading1"/>
        <w:rPr>
          <w:lang w:val="es-AR"/>
        </w:rPr>
      </w:pPr>
      <w:r w:rsidRPr="00226000">
        <w:rPr>
          <w:lang w:val="es-AR"/>
        </w:rPr>
        <w:t>Forma de navegar segura</w:t>
      </w:r>
    </w:p>
    <w:p w14:paraId="67B3383F" w14:textId="70642EB1" w:rsidR="00E642EF" w:rsidRDefault="00E642EF" w:rsidP="00E642EF">
      <w:pPr>
        <w:pStyle w:val="p1a"/>
        <w:rPr>
          <w:shd w:val="clear" w:color="auto" w:fill="FFFFFF"/>
          <w:lang w:val="es-AR"/>
        </w:rPr>
      </w:pPr>
      <w:r w:rsidRPr="00E642EF">
        <w:rPr>
          <w:b/>
          <w:bCs/>
          <w:shd w:val="clear" w:color="auto" w:fill="FFFFFF"/>
          <w:lang w:val="es-AR"/>
        </w:rPr>
        <w:t> </w:t>
      </w:r>
      <w:r w:rsidRPr="00E642EF">
        <w:rPr>
          <w:shd w:val="clear" w:color="auto" w:fill="FFFFFF"/>
          <w:lang w:val="es-AR"/>
        </w:rPr>
        <w:t>También vimos en clase</w:t>
      </w:r>
      <w:r w:rsidRPr="00E642EF">
        <w:rPr>
          <w:b/>
          <w:bCs/>
          <w:shd w:val="clear" w:color="auto" w:fill="FFFFFF"/>
          <w:lang w:val="es-AR"/>
        </w:rPr>
        <w:t xml:space="preserve"> </w:t>
      </w:r>
      <w:r w:rsidRPr="00E642EF">
        <w:rPr>
          <w:shd w:val="clear" w:color="auto" w:fill="FFFFFF"/>
          <w:lang w:val="es-AR"/>
        </w:rPr>
        <w:t>una forma segura de navegar por nuestros archivos a través del comando llamado file:///c:/</w:t>
      </w:r>
      <w:r w:rsidRPr="00E642EF">
        <w:rPr>
          <w:b/>
          <w:bCs/>
          <w:shd w:val="clear" w:color="auto" w:fill="FFFFFF"/>
          <w:lang w:val="es-AR"/>
        </w:rPr>
        <w:t xml:space="preserve"> </w:t>
      </w:r>
      <w:r w:rsidRPr="00E642EF">
        <w:rPr>
          <w:shd w:val="clear" w:color="auto" w:fill="FFFFFF"/>
          <w:lang w:val="es-AR"/>
        </w:rPr>
        <w:t xml:space="preserve">soportado por algunos navegadores como por </w:t>
      </w:r>
      <w:proofErr w:type="spellStart"/>
      <w:r w:rsidRPr="00E642EF">
        <w:rPr>
          <w:shd w:val="clear" w:color="auto" w:fill="FFFFFF"/>
          <w:lang w:val="es-AR"/>
        </w:rPr>
        <w:t>ej</w:t>
      </w:r>
      <w:proofErr w:type="spellEnd"/>
      <w:r w:rsidRPr="00E642EF">
        <w:rPr>
          <w:shd w:val="clear" w:color="auto" w:fill="FFFFFF"/>
          <w:lang w:val="es-AR"/>
        </w:rPr>
        <w:t>: Google Chrome, Firefox y Microsoft Edge. Esta dirección URL cuenta con la capacidad de que si la escribimos en la</w:t>
      </w:r>
      <w:r w:rsidRPr="00E642EF">
        <w:rPr>
          <w:b/>
          <w:bCs/>
          <w:shd w:val="clear" w:color="auto" w:fill="FFFFFF"/>
          <w:lang w:val="es-AR"/>
        </w:rPr>
        <w:t xml:space="preserve"> </w:t>
      </w:r>
      <w:r w:rsidRPr="00E642EF">
        <w:rPr>
          <w:shd w:val="clear" w:color="auto" w:fill="FFFFFF"/>
          <w:lang w:val="es-AR"/>
        </w:rPr>
        <w:t>barra de navegación de Internet nos proporcionará el listado de carpetas y archivos de la unidad de memoria a la cual hace referencia (C: en nuestro caso).</w:t>
      </w:r>
      <w:r w:rsidR="00F56451">
        <w:rPr>
          <w:shd w:val="clear" w:color="auto" w:fill="FFFFFF"/>
          <w:lang w:val="es-AR"/>
        </w:rPr>
        <w:t xml:space="preserve"> Navegar de esta manera tiene la ventaja de no propagar malware en caso de haber un archivo infectado.</w:t>
      </w:r>
    </w:p>
    <w:p w14:paraId="49CE60E6" w14:textId="1B088355" w:rsidR="00E642EF" w:rsidRDefault="00681644" w:rsidP="005B20A5">
      <w:pPr>
        <w:pStyle w:val="image"/>
        <w:rPr>
          <w:lang w:val="es-AR" w:eastAsia="es-AR"/>
        </w:rPr>
      </w:pPr>
      <w:r>
        <w:rPr>
          <w:lang w:val="es-AR" w:eastAsia="es-AR"/>
        </w:rPr>
        <w:lastRenderedPageBreak/>
        <w:pict w14:anchorId="27C35B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77pt;height:179.25pt">
            <v:imagedata r:id="rId13" o:title="Imagen"/>
          </v:shape>
        </w:pict>
      </w:r>
    </w:p>
    <w:p w14:paraId="69B13DA8" w14:textId="78AEDBF0" w:rsidR="005B20A5" w:rsidRPr="005B20A5" w:rsidRDefault="005B20A5" w:rsidP="005B20A5">
      <w:pPr>
        <w:pStyle w:val="figurecaption"/>
        <w:rPr>
          <w:lang w:val="es-AR"/>
        </w:rPr>
      </w:pPr>
      <w:r w:rsidRPr="005B20A5">
        <w:rPr>
          <w:b/>
          <w:lang w:val="es-AR"/>
        </w:rPr>
        <w:t xml:space="preserve">Fig. </w:t>
      </w:r>
      <w:r>
        <w:rPr>
          <w:b/>
        </w:rPr>
        <w:fldChar w:fldCharType="begin"/>
      </w:r>
      <w:r w:rsidRPr="005B20A5">
        <w:rPr>
          <w:b/>
          <w:lang w:val="es-AR"/>
        </w:rPr>
        <w:instrText xml:space="preserve"> SEQ "Figure" \* MERGEFORMAT </w:instrText>
      </w:r>
      <w:r>
        <w:rPr>
          <w:b/>
        </w:rPr>
        <w:fldChar w:fldCharType="separate"/>
      </w:r>
      <w:r w:rsidRPr="005B20A5">
        <w:rPr>
          <w:b/>
          <w:noProof/>
          <w:lang w:val="es-AR"/>
        </w:rPr>
        <w:t>1</w:t>
      </w:r>
      <w:r>
        <w:rPr>
          <w:b/>
        </w:rPr>
        <w:fldChar w:fldCharType="end"/>
      </w:r>
      <w:r w:rsidRPr="005B20A5">
        <w:rPr>
          <w:b/>
          <w:lang w:val="es-AR"/>
        </w:rPr>
        <w:t>.</w:t>
      </w:r>
      <w:r w:rsidRPr="005B20A5">
        <w:rPr>
          <w:lang w:val="es-AR"/>
        </w:rPr>
        <w:t xml:space="preserve"> Captura de Pantalla de file:///c:/</w:t>
      </w:r>
    </w:p>
    <w:p w14:paraId="4B36026A" w14:textId="67898BF0" w:rsidR="003424BD" w:rsidRPr="00226000" w:rsidRDefault="003424BD" w:rsidP="003424BD">
      <w:pPr>
        <w:pStyle w:val="heading1"/>
        <w:rPr>
          <w:lang w:val="es-AR"/>
        </w:rPr>
      </w:pPr>
      <w:r w:rsidRPr="00226000">
        <w:rPr>
          <w:lang w:val="es-AR"/>
        </w:rPr>
        <w:t xml:space="preserve">Sitio </w:t>
      </w:r>
      <w:r w:rsidR="005B20A5">
        <w:rPr>
          <w:lang w:val="es-AR"/>
        </w:rPr>
        <w:t>G</w:t>
      </w:r>
      <w:r w:rsidRPr="00226000">
        <w:rPr>
          <w:lang w:val="es-AR"/>
        </w:rPr>
        <w:t>it</w:t>
      </w:r>
      <w:r w:rsidR="005B20A5">
        <w:rPr>
          <w:lang w:val="es-AR"/>
        </w:rPr>
        <w:t>H</w:t>
      </w:r>
      <w:r w:rsidRPr="00226000">
        <w:rPr>
          <w:lang w:val="es-AR"/>
        </w:rPr>
        <w:t>ub</w:t>
      </w:r>
    </w:p>
    <w:p w14:paraId="65674490" w14:textId="5EAE4CEE" w:rsidR="00C7384F" w:rsidRPr="005B20A5" w:rsidRDefault="005B20A5" w:rsidP="005B20A5">
      <w:pPr>
        <w:pStyle w:val="p1a"/>
        <w:rPr>
          <w:noProof/>
          <w:lang w:val="es-AR"/>
        </w:rPr>
      </w:pPr>
      <w:r w:rsidRPr="005B20A5">
        <w:rPr>
          <w:noProof/>
          <w:lang w:val="es-AR"/>
        </w:rPr>
        <w:t>Este es el sitio que utilizaremos para cargar todos nuestros trabajos. GitHub es un servicio basado en la nube que aloja un sistema de control de versiones  ( sistema que registra los cambios realizados en un archivo o conjunto de archivos a lo largo del tiempo) llamado Git. Esto permite que los desarrolladores colaboren y realicen cambios en proyectos compartidos, mientras hacen un seguimiento de su progreso.</w:t>
      </w:r>
    </w:p>
    <w:p w14:paraId="7A91A64F" w14:textId="69C444F5" w:rsidR="003424BD" w:rsidRPr="00226000" w:rsidRDefault="003424BD" w:rsidP="003424BD">
      <w:pPr>
        <w:pStyle w:val="heading1"/>
        <w:rPr>
          <w:lang w:val="es-AR"/>
        </w:rPr>
      </w:pPr>
      <w:r w:rsidRPr="00226000">
        <w:rPr>
          <w:lang w:val="es-AR"/>
        </w:rPr>
        <w:t>Plantillas de la c</w:t>
      </w:r>
      <w:r w:rsidR="005B20A5">
        <w:rPr>
          <w:lang w:val="es-AR"/>
        </w:rPr>
        <w:t>á</w:t>
      </w:r>
      <w:r w:rsidRPr="00226000">
        <w:rPr>
          <w:lang w:val="es-AR"/>
        </w:rPr>
        <w:t xml:space="preserve">tedra en </w:t>
      </w:r>
      <w:r w:rsidR="005B20A5">
        <w:rPr>
          <w:lang w:val="es-AR"/>
        </w:rPr>
        <w:t>W</w:t>
      </w:r>
      <w:r w:rsidRPr="00226000">
        <w:rPr>
          <w:lang w:val="es-AR"/>
        </w:rPr>
        <w:t>ord</w:t>
      </w:r>
    </w:p>
    <w:p w14:paraId="0A425F97" w14:textId="34E58C6D" w:rsidR="009F1B22" w:rsidRPr="009F1B22" w:rsidRDefault="005B20A5" w:rsidP="009F1B22">
      <w:pPr>
        <w:pStyle w:val="p1a"/>
      </w:pPr>
      <w:r w:rsidRPr="009F1B22">
        <w:rPr>
          <w:lang w:val="es-AR"/>
        </w:rPr>
        <w:t xml:space="preserve">Con Word podemos utilizar diferentes plantillas que pueden </w:t>
      </w:r>
      <w:proofErr w:type="spellStart"/>
      <w:r w:rsidRPr="009F1B22">
        <w:rPr>
          <w:lang w:val="es-AR"/>
        </w:rPr>
        <w:t>ser</w:t>
      </w:r>
      <w:r w:rsidR="009F1B22" w:rsidRPr="009F1B22">
        <w:rPr>
          <w:lang w:val="es-AR"/>
        </w:rPr>
        <w:t>vi</w:t>
      </w:r>
      <w:proofErr w:type="spellEnd"/>
      <w:r w:rsidR="009F1B22" w:rsidRPr="009F1B22">
        <w:t xml:space="preserve">r </w:t>
      </w:r>
      <w:proofErr w:type="spellStart"/>
      <w:r w:rsidR="009F1B22" w:rsidRPr="009F1B22">
        <w:t>como</w:t>
      </w:r>
      <w:proofErr w:type="spellEnd"/>
      <w:r w:rsidR="009F1B22" w:rsidRPr="009F1B22">
        <w:t xml:space="preserve"> base</w:t>
      </w:r>
      <w:r w:rsidRPr="009F1B22">
        <w:rPr>
          <w:lang w:val="es-AR"/>
        </w:rPr>
        <w:t xml:space="preserve"> </w:t>
      </w:r>
      <w:r w:rsidR="009F1B22" w:rsidRPr="009F1B22">
        <w:t xml:space="preserve">para </w:t>
      </w:r>
      <w:proofErr w:type="spellStart"/>
      <w:r w:rsidR="009F1B22" w:rsidRPr="009F1B22">
        <w:t>realizar</w:t>
      </w:r>
      <w:proofErr w:type="spellEnd"/>
      <w:r w:rsidR="009F1B22" w:rsidRPr="009F1B22">
        <w:t xml:space="preserve"> de forma </w:t>
      </w:r>
      <w:proofErr w:type="spellStart"/>
      <w:r w:rsidR="009F1B22" w:rsidRPr="009F1B22">
        <w:t>más</w:t>
      </w:r>
      <w:proofErr w:type="spellEnd"/>
      <w:r w:rsidR="009F1B22" w:rsidRPr="009F1B22">
        <w:t xml:space="preserve"> </w:t>
      </w:r>
      <w:proofErr w:type="spellStart"/>
      <w:r w:rsidR="009F1B22" w:rsidRPr="009F1B22">
        <w:t>eficiente</w:t>
      </w:r>
      <w:proofErr w:type="spellEnd"/>
      <w:r w:rsidR="009F1B22" w:rsidRPr="009F1B22">
        <w:t xml:space="preserve"> </w:t>
      </w:r>
      <w:proofErr w:type="spellStart"/>
      <w:r w:rsidR="009F1B22" w:rsidRPr="009F1B22">
        <w:t>determinados</w:t>
      </w:r>
      <w:proofErr w:type="spellEnd"/>
      <w:r w:rsidR="009F1B22" w:rsidRPr="009F1B22">
        <w:t xml:space="preserve"> </w:t>
      </w:r>
      <w:proofErr w:type="spellStart"/>
      <w:r w:rsidR="009F1B22" w:rsidRPr="009F1B22">
        <w:t>tipos</w:t>
      </w:r>
      <w:proofErr w:type="spellEnd"/>
      <w:r w:rsidR="009F1B22" w:rsidRPr="009F1B22">
        <w:t xml:space="preserve"> de </w:t>
      </w:r>
      <w:proofErr w:type="spellStart"/>
      <w:r w:rsidR="009F1B22" w:rsidRPr="009F1B22">
        <w:t>documento</w:t>
      </w:r>
      <w:proofErr w:type="spellEnd"/>
      <w:r w:rsidR="009F1B22" w:rsidRPr="009F1B22">
        <w:t xml:space="preserve"> de </w:t>
      </w:r>
      <w:proofErr w:type="spellStart"/>
      <w:r w:rsidR="009F1B22" w:rsidRPr="009F1B22">
        <w:t>texto</w:t>
      </w:r>
      <w:proofErr w:type="spellEnd"/>
      <w:r w:rsidR="009F1B22" w:rsidRPr="009F1B22">
        <w:t xml:space="preserve"> </w:t>
      </w:r>
      <w:proofErr w:type="spellStart"/>
      <w:r w:rsidR="009F1B22" w:rsidRPr="009F1B22">
        <w:t>como</w:t>
      </w:r>
      <w:proofErr w:type="spellEnd"/>
      <w:r w:rsidR="009F1B22" w:rsidRPr="009F1B22">
        <w:t xml:space="preserve">, </w:t>
      </w:r>
      <w:proofErr w:type="spellStart"/>
      <w:r w:rsidR="009F1B22" w:rsidRPr="009F1B22">
        <w:t>por</w:t>
      </w:r>
      <w:proofErr w:type="spellEnd"/>
      <w:r w:rsidR="009F1B22" w:rsidRPr="009F1B22">
        <w:t xml:space="preserve"> </w:t>
      </w:r>
      <w:proofErr w:type="spellStart"/>
      <w:r w:rsidR="009F1B22" w:rsidRPr="009F1B22">
        <w:t>ejemplo</w:t>
      </w:r>
      <w:proofErr w:type="spellEnd"/>
      <w:r w:rsidR="009F1B22" w:rsidRPr="009F1B22">
        <w:t>, un Curriculum Vitae.</w:t>
      </w:r>
    </w:p>
    <w:p w14:paraId="2CD1A594" w14:textId="6E3FA40A" w:rsidR="00C7384F" w:rsidRPr="009F1B22" w:rsidRDefault="009F1B22" w:rsidP="009F1B22">
      <w:r w:rsidRPr="009F1B22">
        <w:t xml:space="preserve">Para acceder a las </w:t>
      </w:r>
      <w:proofErr w:type="spellStart"/>
      <w:r w:rsidRPr="009F1B22">
        <w:t>herramientas</w:t>
      </w:r>
      <w:proofErr w:type="spellEnd"/>
      <w:r w:rsidRPr="009F1B22">
        <w:t xml:space="preserve"> de la </w:t>
      </w:r>
      <w:proofErr w:type="spellStart"/>
      <w:r w:rsidRPr="009F1B22">
        <w:t>plantilla</w:t>
      </w:r>
      <w:proofErr w:type="spellEnd"/>
      <w:r w:rsidRPr="009F1B22">
        <w:t xml:space="preserve"> .dot, se </w:t>
      </w:r>
      <w:proofErr w:type="spellStart"/>
      <w:r w:rsidRPr="009F1B22">
        <w:t>debe</w:t>
      </w:r>
      <w:proofErr w:type="spellEnd"/>
      <w:r w:rsidRPr="009F1B22">
        <w:t xml:space="preserve"> </w:t>
      </w:r>
      <w:proofErr w:type="spellStart"/>
      <w:r w:rsidRPr="009F1B22">
        <w:t>ir</w:t>
      </w:r>
      <w:proofErr w:type="spellEnd"/>
      <w:r w:rsidRPr="009F1B22">
        <w:t xml:space="preserve"> a la </w:t>
      </w:r>
      <w:proofErr w:type="spellStart"/>
      <w:r w:rsidRPr="009F1B22">
        <w:t>pestaña</w:t>
      </w:r>
      <w:proofErr w:type="spellEnd"/>
      <w:r w:rsidR="005B20A5" w:rsidRPr="009F1B22">
        <w:t xml:space="preserve"> “</w:t>
      </w:r>
      <w:proofErr w:type="spellStart"/>
      <w:r w:rsidR="005B20A5" w:rsidRPr="009F1B22">
        <w:t>complementos</w:t>
      </w:r>
      <w:proofErr w:type="spellEnd"/>
      <w:r w:rsidR="005B20A5" w:rsidRPr="009F1B22">
        <w:t>”</w:t>
      </w:r>
      <w:r w:rsidRPr="009F1B22">
        <w:t xml:space="preserve">, a </w:t>
      </w:r>
      <w:proofErr w:type="spellStart"/>
      <w:r w:rsidRPr="009F1B22">
        <w:t>partir</w:t>
      </w:r>
      <w:proofErr w:type="spellEnd"/>
      <w:r w:rsidRPr="009F1B22">
        <w:t xml:space="preserve"> de </w:t>
      </w:r>
      <w:proofErr w:type="spellStart"/>
      <w:r w:rsidRPr="009F1B22">
        <w:t>allí</w:t>
      </w:r>
      <w:proofErr w:type="spellEnd"/>
      <w:r w:rsidRPr="009F1B22">
        <w:t xml:space="preserve"> se </w:t>
      </w:r>
      <w:proofErr w:type="spellStart"/>
      <w:r w:rsidRPr="009F1B22">
        <w:t>usarán</w:t>
      </w:r>
      <w:proofErr w:type="spellEnd"/>
      <w:r w:rsidRPr="009F1B22">
        <w:t xml:space="preserve"> </w:t>
      </w:r>
      <w:proofErr w:type="spellStart"/>
      <w:r w:rsidRPr="009F1B22">
        <w:t>los</w:t>
      </w:r>
      <w:proofErr w:type="spellEnd"/>
      <w:r w:rsidRPr="009F1B22">
        <w:t xml:space="preserve"> </w:t>
      </w:r>
      <w:proofErr w:type="spellStart"/>
      <w:r w:rsidRPr="009F1B22">
        <w:t>formatos</w:t>
      </w:r>
      <w:proofErr w:type="spellEnd"/>
      <w:r w:rsidRPr="009F1B22">
        <w:t xml:space="preserve"> </w:t>
      </w:r>
      <w:proofErr w:type="spellStart"/>
      <w:r w:rsidRPr="009F1B22">
        <w:t>provistos</w:t>
      </w:r>
      <w:proofErr w:type="spellEnd"/>
      <w:r w:rsidRPr="009F1B22">
        <w:t xml:space="preserve"> </w:t>
      </w:r>
      <w:proofErr w:type="spellStart"/>
      <w:r w:rsidRPr="009F1B22">
        <w:t>por</w:t>
      </w:r>
      <w:proofErr w:type="spellEnd"/>
      <w:r w:rsidRPr="009F1B22">
        <w:t xml:space="preserve"> la </w:t>
      </w:r>
      <w:proofErr w:type="spellStart"/>
      <w:r w:rsidRPr="009F1B22">
        <w:t>plantilla</w:t>
      </w:r>
      <w:proofErr w:type="spellEnd"/>
      <w:r w:rsidRPr="009F1B22">
        <w:t xml:space="preserve"> que </w:t>
      </w:r>
      <w:proofErr w:type="spellStart"/>
      <w:r w:rsidRPr="009F1B22">
        <w:t>nutren</w:t>
      </w:r>
      <w:proofErr w:type="spellEnd"/>
      <w:r w:rsidRPr="009F1B22">
        <w:t xml:space="preserve"> de </w:t>
      </w:r>
      <w:proofErr w:type="spellStart"/>
      <w:r w:rsidRPr="009F1B22">
        <w:t>información</w:t>
      </w:r>
      <w:proofErr w:type="spellEnd"/>
      <w:r w:rsidRPr="009F1B22">
        <w:t xml:space="preserve"> (</w:t>
      </w:r>
      <w:proofErr w:type="spellStart"/>
      <w:r w:rsidRPr="009F1B22">
        <w:t>metadatos</w:t>
      </w:r>
      <w:proofErr w:type="spellEnd"/>
      <w:r w:rsidRPr="009F1B22">
        <w:t xml:space="preserve">) al </w:t>
      </w:r>
      <w:proofErr w:type="spellStart"/>
      <w:r w:rsidRPr="009F1B22">
        <w:t>documento</w:t>
      </w:r>
      <w:proofErr w:type="spellEnd"/>
      <w:r w:rsidRPr="009F1B22">
        <w:t>.</w:t>
      </w:r>
    </w:p>
    <w:p w14:paraId="1CE23972" w14:textId="7DEDB291" w:rsidR="00681644" w:rsidRDefault="00681644" w:rsidP="00681644">
      <w:pPr>
        <w:pStyle w:val="image"/>
      </w:pPr>
      <w:r>
        <w:pict w14:anchorId="1C83818D">
          <v:shape id="_x0000_i1027" type="#_x0000_t75" style="width:345pt;height:51pt">
            <v:imagedata r:id="rId14" o:title="Imagen 2"/>
          </v:shape>
        </w:pict>
      </w:r>
    </w:p>
    <w:p w14:paraId="22E858D1" w14:textId="7E436BF5" w:rsidR="00681644" w:rsidRPr="00681644" w:rsidRDefault="00681644" w:rsidP="00681644">
      <w:pPr>
        <w:pStyle w:val="figurecaption"/>
        <w:rPr>
          <w:lang w:val="es-AR"/>
        </w:rPr>
      </w:pPr>
      <w:r w:rsidRPr="00681644">
        <w:rPr>
          <w:b/>
          <w:lang w:val="es-AR"/>
        </w:rPr>
        <w:t xml:space="preserve">Fig. </w:t>
      </w:r>
      <w:r>
        <w:rPr>
          <w:b/>
        </w:rPr>
        <w:fldChar w:fldCharType="begin"/>
      </w:r>
      <w:r w:rsidRPr="00681644">
        <w:rPr>
          <w:b/>
          <w:lang w:val="es-AR"/>
        </w:rPr>
        <w:instrText xml:space="preserve"> SEQ "Figure" \* MERGEFORMAT </w:instrText>
      </w:r>
      <w:r>
        <w:rPr>
          <w:b/>
        </w:rPr>
        <w:fldChar w:fldCharType="separate"/>
      </w:r>
      <w:r w:rsidRPr="00681644">
        <w:rPr>
          <w:b/>
          <w:noProof/>
          <w:lang w:val="es-AR"/>
        </w:rPr>
        <w:t>2</w:t>
      </w:r>
      <w:r>
        <w:rPr>
          <w:b/>
        </w:rPr>
        <w:fldChar w:fldCharType="end"/>
      </w:r>
      <w:r w:rsidRPr="00681644">
        <w:rPr>
          <w:b/>
          <w:lang w:val="es-AR"/>
        </w:rPr>
        <w:t>.</w:t>
      </w:r>
      <w:r w:rsidRPr="00681644">
        <w:rPr>
          <w:lang w:val="es-AR"/>
        </w:rPr>
        <w:t xml:space="preserve"> Captura de la p</w:t>
      </w:r>
      <w:r>
        <w:rPr>
          <w:lang w:val="es-AR"/>
        </w:rPr>
        <w:t>estaña complementos de la plantilla .</w:t>
      </w:r>
      <w:proofErr w:type="spellStart"/>
      <w:r>
        <w:rPr>
          <w:lang w:val="es-AR"/>
        </w:rPr>
        <w:t>dot</w:t>
      </w:r>
      <w:proofErr w:type="spellEnd"/>
    </w:p>
    <w:p w14:paraId="602DF7FC" w14:textId="1DA04E69" w:rsidR="00A17B2A" w:rsidRPr="00226000" w:rsidRDefault="00A17B2A" w:rsidP="00A17B2A">
      <w:pPr>
        <w:pStyle w:val="Ttulo4"/>
        <w:rPr>
          <w:rStyle w:val="heading4"/>
          <w:lang w:val="es-AR"/>
        </w:rPr>
      </w:pPr>
      <w:r w:rsidRPr="00226000">
        <w:rPr>
          <w:rStyle w:val="heading4"/>
          <w:lang w:val="es-AR"/>
        </w:rPr>
        <w:t xml:space="preserve"> </w:t>
      </w:r>
    </w:p>
    <w:p w14:paraId="2D625217" w14:textId="3914D0E6" w:rsidR="00A17B2A" w:rsidRPr="00226000" w:rsidRDefault="00A17B2A" w:rsidP="009F1B22">
      <w:pPr>
        <w:pStyle w:val="author"/>
        <w:jc w:val="both"/>
        <w:rPr>
          <w:lang w:val="es-AR"/>
        </w:rPr>
      </w:pPr>
    </w:p>
    <w:sectPr w:rsidR="00A17B2A" w:rsidRPr="00226000" w:rsidSect="00250774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F7DFA" w14:textId="77777777" w:rsidR="00404DF2" w:rsidRDefault="00404DF2">
      <w:r>
        <w:separator/>
      </w:r>
    </w:p>
  </w:endnote>
  <w:endnote w:type="continuationSeparator" w:id="0">
    <w:p w14:paraId="22D4EE4D" w14:textId="77777777" w:rsidR="00404DF2" w:rsidRDefault="00404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BEF4D" w14:textId="77777777" w:rsidR="00404DF2" w:rsidRDefault="00404DF2" w:rsidP="009A40EA">
      <w:r>
        <w:separator/>
      </w:r>
    </w:p>
  </w:footnote>
  <w:footnote w:type="continuationSeparator" w:id="0">
    <w:p w14:paraId="65BA4D5B" w14:textId="77777777" w:rsidR="00404DF2" w:rsidRPr="009A40EA" w:rsidRDefault="00404DF2" w:rsidP="009A40EA">
      <w:r>
        <w:separator/>
      </w:r>
    </w:p>
  </w:footnote>
  <w:footnote w:type="continuationNotice" w:id="1">
    <w:p w14:paraId="407DDCE8" w14:textId="77777777" w:rsidR="00404DF2" w:rsidRPr="00C26F77" w:rsidRDefault="00404DF2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 w16cid:durableId="205415671">
    <w:abstractNumId w:val="10"/>
  </w:num>
  <w:num w:numId="2" w16cid:durableId="821000837">
    <w:abstractNumId w:val="9"/>
  </w:num>
  <w:num w:numId="3" w16cid:durableId="59599646">
    <w:abstractNumId w:val="11"/>
  </w:num>
  <w:num w:numId="4" w16cid:durableId="590361328">
    <w:abstractNumId w:val="5"/>
  </w:num>
  <w:num w:numId="5" w16cid:durableId="1600286435">
    <w:abstractNumId w:val="4"/>
  </w:num>
  <w:num w:numId="6" w16cid:durableId="1302232497">
    <w:abstractNumId w:val="7"/>
  </w:num>
  <w:num w:numId="7" w16cid:durableId="838271013">
    <w:abstractNumId w:val="8"/>
  </w:num>
  <w:num w:numId="8" w16cid:durableId="648243498">
    <w:abstractNumId w:val="7"/>
  </w:num>
  <w:num w:numId="9" w16cid:durableId="849832390">
    <w:abstractNumId w:val="6"/>
  </w:num>
  <w:num w:numId="10" w16cid:durableId="2503110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9686294">
    <w:abstractNumId w:val="3"/>
  </w:num>
  <w:num w:numId="12" w16cid:durableId="476343470">
    <w:abstractNumId w:val="2"/>
  </w:num>
  <w:num w:numId="13" w16cid:durableId="653459646">
    <w:abstractNumId w:val="1"/>
  </w:num>
  <w:num w:numId="14" w16cid:durableId="582222564">
    <w:abstractNumId w:val="0"/>
  </w:num>
  <w:num w:numId="15" w16cid:durableId="2974225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6695558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30305044">
    <w:abstractNumId w:val="6"/>
  </w:num>
  <w:num w:numId="18" w16cid:durableId="125393286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5627226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3059685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s-AR" w:vendorID="64" w:dllVersion="4096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7B2A"/>
    <w:rsid w:val="0000048D"/>
    <w:rsid w:val="000110D3"/>
    <w:rsid w:val="000209FE"/>
    <w:rsid w:val="000310FD"/>
    <w:rsid w:val="00035058"/>
    <w:rsid w:val="00044B21"/>
    <w:rsid w:val="00052B81"/>
    <w:rsid w:val="00083617"/>
    <w:rsid w:val="000B553B"/>
    <w:rsid w:val="000C1161"/>
    <w:rsid w:val="000C2905"/>
    <w:rsid w:val="000C5BDE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A4455"/>
    <w:rsid w:val="001C02CA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26000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67D9"/>
    <w:rsid w:val="00326742"/>
    <w:rsid w:val="003424BD"/>
    <w:rsid w:val="00350B43"/>
    <w:rsid w:val="0035505F"/>
    <w:rsid w:val="0035641D"/>
    <w:rsid w:val="00377C44"/>
    <w:rsid w:val="00381C60"/>
    <w:rsid w:val="003911B6"/>
    <w:rsid w:val="003B3B8C"/>
    <w:rsid w:val="003C632C"/>
    <w:rsid w:val="003D75EF"/>
    <w:rsid w:val="003E18D7"/>
    <w:rsid w:val="003F00C7"/>
    <w:rsid w:val="003F423B"/>
    <w:rsid w:val="00403735"/>
    <w:rsid w:val="00404DF2"/>
    <w:rsid w:val="00410277"/>
    <w:rsid w:val="0041449A"/>
    <w:rsid w:val="00434415"/>
    <w:rsid w:val="0044743E"/>
    <w:rsid w:val="00461E3B"/>
    <w:rsid w:val="00495C43"/>
    <w:rsid w:val="004A1829"/>
    <w:rsid w:val="004A7107"/>
    <w:rsid w:val="004C13F4"/>
    <w:rsid w:val="004E42EA"/>
    <w:rsid w:val="004F4A36"/>
    <w:rsid w:val="00501953"/>
    <w:rsid w:val="00531EEA"/>
    <w:rsid w:val="00544CE9"/>
    <w:rsid w:val="00550530"/>
    <w:rsid w:val="0058168B"/>
    <w:rsid w:val="00590615"/>
    <w:rsid w:val="00596272"/>
    <w:rsid w:val="005B0819"/>
    <w:rsid w:val="005B20A5"/>
    <w:rsid w:val="005B21D1"/>
    <w:rsid w:val="005B5A42"/>
    <w:rsid w:val="005C091A"/>
    <w:rsid w:val="005D5B5A"/>
    <w:rsid w:val="005E464F"/>
    <w:rsid w:val="005E48C3"/>
    <w:rsid w:val="005F7FAC"/>
    <w:rsid w:val="006030DE"/>
    <w:rsid w:val="006047C4"/>
    <w:rsid w:val="0060481B"/>
    <w:rsid w:val="00612056"/>
    <w:rsid w:val="006137BC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81644"/>
    <w:rsid w:val="00683327"/>
    <w:rsid w:val="00685452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1753"/>
    <w:rsid w:val="0070690C"/>
    <w:rsid w:val="00712B78"/>
    <w:rsid w:val="00715651"/>
    <w:rsid w:val="0073504E"/>
    <w:rsid w:val="0073679E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741EE"/>
    <w:rsid w:val="008808E2"/>
    <w:rsid w:val="0088376F"/>
    <w:rsid w:val="0089088C"/>
    <w:rsid w:val="008B1227"/>
    <w:rsid w:val="008D1F3F"/>
    <w:rsid w:val="008E589A"/>
    <w:rsid w:val="009043D1"/>
    <w:rsid w:val="0091033C"/>
    <w:rsid w:val="00914CBF"/>
    <w:rsid w:val="00917CE5"/>
    <w:rsid w:val="009211A4"/>
    <w:rsid w:val="00925461"/>
    <w:rsid w:val="009424E7"/>
    <w:rsid w:val="00942A8F"/>
    <w:rsid w:val="00946462"/>
    <w:rsid w:val="00947640"/>
    <w:rsid w:val="0096634D"/>
    <w:rsid w:val="00967DFD"/>
    <w:rsid w:val="009A40EA"/>
    <w:rsid w:val="009A459C"/>
    <w:rsid w:val="009D67DB"/>
    <w:rsid w:val="009E6619"/>
    <w:rsid w:val="009F1B22"/>
    <w:rsid w:val="009F6210"/>
    <w:rsid w:val="00A053DF"/>
    <w:rsid w:val="00A06CFF"/>
    <w:rsid w:val="00A17B2A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B01D5B"/>
    <w:rsid w:val="00B15BB0"/>
    <w:rsid w:val="00B26C8D"/>
    <w:rsid w:val="00BA16DB"/>
    <w:rsid w:val="00BB5FF6"/>
    <w:rsid w:val="00BC1154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384F"/>
    <w:rsid w:val="00C75CE6"/>
    <w:rsid w:val="00C86689"/>
    <w:rsid w:val="00C94D83"/>
    <w:rsid w:val="00CA59F3"/>
    <w:rsid w:val="00CB2B00"/>
    <w:rsid w:val="00CB3349"/>
    <w:rsid w:val="00D07960"/>
    <w:rsid w:val="00D41E65"/>
    <w:rsid w:val="00D4296A"/>
    <w:rsid w:val="00D53D56"/>
    <w:rsid w:val="00D91CF8"/>
    <w:rsid w:val="00DD4D7F"/>
    <w:rsid w:val="00DE4E66"/>
    <w:rsid w:val="00E06313"/>
    <w:rsid w:val="00E1450C"/>
    <w:rsid w:val="00E258AE"/>
    <w:rsid w:val="00E61CF4"/>
    <w:rsid w:val="00E642EF"/>
    <w:rsid w:val="00E7224F"/>
    <w:rsid w:val="00E8179F"/>
    <w:rsid w:val="00E84A60"/>
    <w:rsid w:val="00E9433C"/>
    <w:rsid w:val="00E95241"/>
    <w:rsid w:val="00E974CB"/>
    <w:rsid w:val="00EE0EB6"/>
    <w:rsid w:val="00EF7699"/>
    <w:rsid w:val="00F05C56"/>
    <w:rsid w:val="00F13A13"/>
    <w:rsid w:val="00F3059F"/>
    <w:rsid w:val="00F30965"/>
    <w:rsid w:val="00F3698F"/>
    <w:rsid w:val="00F4401D"/>
    <w:rsid w:val="00F45D32"/>
    <w:rsid w:val="00F523E6"/>
    <w:rsid w:val="00F56451"/>
    <w:rsid w:val="00FA14AA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4F662F0"/>
  <w15:chartTrackingRefBased/>
  <w15:docId w15:val="{CD6F973A-070C-4577-9480-19C70B1E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alpie">
    <w:name w:val="footnote reference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rsid w:val="00947640"/>
    <w:rPr>
      <w:b/>
    </w:rPr>
  </w:style>
  <w:style w:type="character" w:customStyle="1" w:styleId="heading4">
    <w:name w:val="heading4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vnculo">
    <w:name w:val="Hyperlink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laconcuadrcula">
    <w:name w:val="Table Grid"/>
    <w:basedOn w:val="Tab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notapie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rsid w:val="00947640"/>
    <w:rPr>
      <w:sz w:val="18"/>
    </w:rPr>
  </w:style>
  <w:style w:type="paragraph" w:customStyle="1" w:styleId="Ttulo10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0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rsid w:val="00947640"/>
    <w:rPr>
      <w:rFonts w:ascii="Courier" w:hAnsi="Courier"/>
      <w:noProof/>
      <w:lang w:val="en-US"/>
    </w:rPr>
  </w:style>
  <w:style w:type="paragraph" w:styleId="Piedepgina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nviet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connmeros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in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inlista"/>
    <w:semiHidden/>
    <w:rsid w:val="00715651"/>
    <w:pPr>
      <w:numPr>
        <w:numId w:val="7"/>
      </w:numPr>
    </w:pPr>
  </w:style>
  <w:style w:type="paragraph" w:styleId="Encabezad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character" w:styleId="Mencinsinresolver">
    <w:name w:val="Unresolved Mention"/>
    <w:uiPriority w:val="99"/>
    <w:semiHidden/>
    <w:unhideWhenUsed/>
    <w:rsid w:val="00A17B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26000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uelignaciolopez222@gmail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ebaema2050@gmail.com" TargetMode="External"/><Relationship Id="rId12" Type="http://schemas.openxmlformats.org/officeDocument/2006/relationships/hyperlink" Target="https://www.w3.org/TR/html4/index/element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delaide.valentin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ernestovillasant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atali.anabella@gmail.com" TargetMode="Externa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e\OneDrive\Escritorio\Facultad\7mo%20semestre\T&#233;cnicas%20y%20herramientas%20modernas\svlnproc110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74</TotalTime>
  <Pages>3</Pages>
  <Words>554</Words>
  <Characters>3052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sebae</dc:creator>
  <cp:keywords/>
  <dc:description/>
  <cp:lastModifiedBy>seba zaragoza</cp:lastModifiedBy>
  <cp:revision>4</cp:revision>
  <cp:lastPrinted>2011-02-21T20:47:00Z</cp:lastPrinted>
  <dcterms:created xsi:type="dcterms:W3CDTF">2022-04-06T23:05:00Z</dcterms:created>
  <dcterms:modified xsi:type="dcterms:W3CDTF">2022-04-13T02:47:00Z</dcterms:modified>
</cp:coreProperties>
</file>