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A148D" w14:textId="3297DDCA" w:rsidR="001761D5" w:rsidRDefault="00A17B2A" w:rsidP="001761D5">
      <w:pPr>
        <w:pStyle w:val="Ttulo1"/>
        <w:rPr>
          <w:lang w:val="de-DE"/>
        </w:rPr>
      </w:pPr>
      <w:r>
        <w:rPr>
          <w:lang w:val="de-DE"/>
        </w:rPr>
        <w:t>Módulo 1-Producci</w:t>
      </w:r>
      <w:r w:rsidR="00501953">
        <w:rPr>
          <w:lang w:val="de-DE"/>
        </w:rPr>
        <w:t>ó</w:t>
      </w:r>
      <w:r>
        <w:rPr>
          <w:lang w:val="de-DE"/>
        </w:rPr>
        <w:t xml:space="preserve">n de </w:t>
      </w:r>
      <w:r w:rsidR="00501953">
        <w:rPr>
          <w:lang w:val="de-DE"/>
        </w:rPr>
        <w:t>T</w:t>
      </w:r>
      <w:r>
        <w:rPr>
          <w:lang w:val="de-DE"/>
        </w:rPr>
        <w:t xml:space="preserve">extos e </w:t>
      </w:r>
      <w:r w:rsidR="00501953">
        <w:rPr>
          <w:lang w:val="de-DE"/>
        </w:rPr>
        <w:t>H</w:t>
      </w:r>
      <w:r>
        <w:rPr>
          <w:lang w:val="de-DE"/>
        </w:rPr>
        <w:t>ipertextos</w:t>
      </w:r>
    </w:p>
    <w:p w14:paraId="168F6413" w14:textId="214A89ED" w:rsidR="001761D5" w:rsidRPr="001761D5" w:rsidRDefault="001761D5" w:rsidP="001761D5">
      <w:pPr>
        <w:pStyle w:val="Ttulo1"/>
        <w:rPr>
          <w:lang w:val="de-DE"/>
        </w:rPr>
      </w:pPr>
      <w:r>
        <w:rPr>
          <w:lang w:val="de-DE"/>
        </w:rPr>
        <w:t xml:space="preserve"> Segunda Entrega</w:t>
      </w:r>
    </w:p>
    <w:p w14:paraId="71E0881F" w14:textId="33941B76" w:rsidR="00A17B2A" w:rsidRDefault="00A17B2A" w:rsidP="00A17B2A">
      <w:pPr>
        <w:pStyle w:val="Ttulo1"/>
        <w:rPr>
          <w:lang w:val="de-DE"/>
        </w:rPr>
      </w:pPr>
      <w:r>
        <w:rPr>
          <w:lang w:val="de-DE"/>
        </w:rPr>
        <w:t>Mar</w:t>
      </w:r>
      <w:bookmarkStart w:id="0" w:name="_GoBack"/>
      <w:bookmarkEnd w:id="0"/>
      <w:r>
        <w:rPr>
          <w:lang w:val="de-DE"/>
        </w:rPr>
        <w:t>k Up Languages</w:t>
      </w:r>
    </w:p>
    <w:p w14:paraId="7EF789AC" w14:textId="4F23DDB7" w:rsidR="00501953" w:rsidRPr="00501953" w:rsidRDefault="00A17B2A" w:rsidP="00501953">
      <w:pPr>
        <w:pStyle w:val="author"/>
        <w:rPr>
          <w:lang w:val="es-AR"/>
        </w:rPr>
      </w:pPr>
      <w:r w:rsidRPr="00501953">
        <w:rPr>
          <w:lang w:val="es-AR"/>
        </w:rPr>
        <w:t>Sebasti</w:t>
      </w:r>
      <w:r w:rsidR="00501953">
        <w:rPr>
          <w:lang w:val="es-AR"/>
        </w:rPr>
        <w:t>á</w:t>
      </w:r>
      <w:r w:rsidRPr="00501953">
        <w:rPr>
          <w:lang w:val="es-AR"/>
        </w:rPr>
        <w:t>n Zaragoza</w:t>
      </w:r>
      <w:r w:rsidR="00501953" w:rsidRPr="00501953">
        <w:rPr>
          <w:lang w:val="es-AR"/>
        </w:rPr>
        <w:t xml:space="preserve"> - </w:t>
      </w:r>
      <w:r w:rsidRPr="00501953">
        <w:rPr>
          <w:lang w:val="es-AR"/>
        </w:rPr>
        <w:t>Manuel López</w:t>
      </w:r>
      <w:r w:rsidR="00501953" w:rsidRPr="00501953">
        <w:rPr>
          <w:lang w:val="es-AR"/>
        </w:rPr>
        <w:t xml:space="preserve"> - </w:t>
      </w:r>
      <w:r w:rsidRPr="00501953">
        <w:rPr>
          <w:lang w:val="es-AR"/>
        </w:rPr>
        <w:t>Anabella Bottasso</w:t>
      </w:r>
      <w:r w:rsidR="00501953" w:rsidRPr="00501953">
        <w:rPr>
          <w:lang w:val="es-AR"/>
        </w:rPr>
        <w:t xml:space="preserve"> </w:t>
      </w:r>
    </w:p>
    <w:p w14:paraId="4F62C729" w14:textId="0EB6340D" w:rsidR="00A17B2A" w:rsidRPr="001761D5" w:rsidRDefault="00A17B2A" w:rsidP="00501953">
      <w:pPr>
        <w:pStyle w:val="author"/>
        <w:rPr>
          <w:lang w:val="es-AR"/>
        </w:rPr>
      </w:pPr>
      <w:r w:rsidRPr="001761D5">
        <w:rPr>
          <w:lang w:val="es-AR"/>
        </w:rPr>
        <w:t>Ernesto Villasante</w:t>
      </w:r>
      <w:r w:rsidR="00501953" w:rsidRPr="001761D5">
        <w:rPr>
          <w:lang w:val="es-AR"/>
        </w:rPr>
        <w:t xml:space="preserve"> - </w:t>
      </w:r>
      <w:r w:rsidRPr="001761D5">
        <w:rPr>
          <w:lang w:val="es-AR"/>
        </w:rPr>
        <w:t>Valentin Adelaide</w:t>
      </w:r>
    </w:p>
    <w:p w14:paraId="090F90FB" w14:textId="6195EC17" w:rsidR="00A17B2A" w:rsidRPr="004A1829" w:rsidRDefault="000811B0" w:rsidP="004A1829">
      <w:pPr>
        <w:pStyle w:val="address"/>
        <w:rPr>
          <w:rStyle w:val="e-mail"/>
          <w:lang w:val="de-DE"/>
        </w:rPr>
      </w:pPr>
      <w:hyperlink r:id="rId7" w:history="1">
        <w:r w:rsidR="004A1829" w:rsidRPr="004A1829">
          <w:rPr>
            <w:rStyle w:val="e-mail"/>
            <w:lang w:val="de-DE"/>
          </w:rPr>
          <w:t>sebaema2050@gmail.com</w:t>
        </w:r>
      </w:hyperlink>
      <w:r w:rsidR="00A17B2A" w:rsidRPr="004A1829">
        <w:rPr>
          <w:rStyle w:val="e-mail"/>
          <w:lang w:val="de-DE"/>
        </w:rPr>
        <w:t>.</w:t>
      </w:r>
    </w:p>
    <w:p w14:paraId="63684417" w14:textId="32090165" w:rsidR="004A1829" w:rsidRPr="00C7384F" w:rsidRDefault="000811B0" w:rsidP="004A1829">
      <w:pPr>
        <w:pStyle w:val="address"/>
        <w:rPr>
          <w:rStyle w:val="e-mail"/>
          <w:lang w:val="de-DE"/>
        </w:rPr>
      </w:pPr>
      <w:hyperlink r:id="rId8" w:history="1">
        <w:r w:rsidR="004A1829" w:rsidRPr="004A1829">
          <w:rPr>
            <w:rStyle w:val="e-mail"/>
            <w:lang w:val="de-DE"/>
          </w:rPr>
          <w:t>manuelignaciolopez222@gmail.com</w:t>
        </w:r>
      </w:hyperlink>
    </w:p>
    <w:p w14:paraId="2CD2B230" w14:textId="3D0BB43B" w:rsidR="004A1829" w:rsidRDefault="000811B0" w:rsidP="004A1829">
      <w:pPr>
        <w:pStyle w:val="address"/>
        <w:rPr>
          <w:rStyle w:val="e-mail"/>
          <w:lang w:val="de-DE"/>
        </w:rPr>
      </w:pPr>
      <w:hyperlink r:id="rId9" w:history="1">
        <w:r w:rsidR="004A1829" w:rsidRPr="007A6C10">
          <w:rPr>
            <w:rStyle w:val="Hyperlink"/>
            <w:rFonts w:ascii="Courier" w:hAnsi="Courier"/>
            <w:noProof/>
            <w:spacing w:val="-6"/>
            <w:lang w:val="de-DE"/>
          </w:rPr>
          <w:t>natali.anabella@gmail.com</w:t>
        </w:r>
      </w:hyperlink>
    </w:p>
    <w:p w14:paraId="050E1FB1" w14:textId="311BB587" w:rsidR="000C2905" w:rsidRDefault="000811B0" w:rsidP="004A1829">
      <w:pPr>
        <w:pStyle w:val="address"/>
        <w:rPr>
          <w:rStyle w:val="e-mail"/>
          <w:lang w:val="de-DE"/>
        </w:rPr>
      </w:pPr>
      <w:hyperlink r:id="rId10" w:history="1">
        <w:r w:rsidR="00C7384F" w:rsidRPr="00053332">
          <w:rPr>
            <w:rStyle w:val="Hyperlink"/>
            <w:rFonts w:ascii="Courier" w:hAnsi="Courier"/>
            <w:noProof/>
            <w:spacing w:val="-6"/>
            <w:lang w:val="de-DE"/>
          </w:rPr>
          <w:t>ernestovillasante@gmail.com</w:t>
        </w:r>
      </w:hyperlink>
    </w:p>
    <w:p w14:paraId="4F055428" w14:textId="038B31E2" w:rsidR="00A17B2A" w:rsidRDefault="000811B0" w:rsidP="004A1829">
      <w:pPr>
        <w:pStyle w:val="address"/>
        <w:rPr>
          <w:rStyle w:val="e-mail"/>
          <w:lang w:val="de-DE"/>
        </w:rPr>
      </w:pPr>
      <w:hyperlink r:id="rId11" w:history="1">
        <w:r w:rsidR="004A1829" w:rsidRPr="007A6C10">
          <w:rPr>
            <w:rStyle w:val="Hyperlink"/>
            <w:rFonts w:ascii="Courier" w:hAnsi="Courier"/>
            <w:noProof/>
            <w:spacing w:val="-6"/>
            <w:lang w:val="de-DE"/>
          </w:rPr>
          <w:t>adelaide.valentin@gmail.com</w:t>
        </w:r>
      </w:hyperlink>
    </w:p>
    <w:p w14:paraId="63207466" w14:textId="2C10E85D" w:rsidR="004A7107" w:rsidRPr="00681644" w:rsidRDefault="004A7107" w:rsidP="00681644">
      <w:pPr>
        <w:pStyle w:val="abstract"/>
        <w:spacing w:after="0"/>
        <w:rPr>
          <w:lang w:val="es-AR"/>
        </w:rPr>
      </w:pPr>
      <w:r w:rsidRPr="00681644">
        <w:rPr>
          <w:b/>
          <w:lang w:val="de-DE"/>
        </w:rPr>
        <w:t>Abstract.</w:t>
      </w:r>
      <w:r w:rsidRPr="00C7384F">
        <w:rPr>
          <w:lang w:val="de-DE"/>
        </w:rPr>
        <w:t xml:space="preserve"> </w:t>
      </w:r>
      <w:r w:rsidR="00681644" w:rsidRPr="00681644">
        <w:rPr>
          <w:lang w:val="es-AR"/>
        </w:rPr>
        <w:t>En este documento analizamos lo que hemos visto en clase de Técnicas y Herramientas Modernas de la facultad de Ingeniería</w:t>
      </w:r>
      <w:r w:rsidR="00501953">
        <w:rPr>
          <w:lang w:val="es-AR"/>
        </w:rPr>
        <w:t xml:space="preserve"> de la</w:t>
      </w:r>
      <w:r w:rsidR="00681644" w:rsidRPr="00681644">
        <w:rPr>
          <w:lang w:val="es-AR"/>
        </w:rPr>
        <w:t xml:space="preserve"> Universidad Nacional de Cuyo, sobre diferentes herramientas como </w:t>
      </w:r>
      <w:r w:rsidR="00F56451">
        <w:rPr>
          <w:lang w:val="es-AR"/>
        </w:rPr>
        <w:t>son:</w:t>
      </w:r>
      <w:r w:rsidR="00681644" w:rsidRPr="00681644">
        <w:rPr>
          <w:lang w:val="es-AR"/>
        </w:rPr>
        <w:t xml:space="preserve"> </w:t>
      </w:r>
      <w:r w:rsidR="001761D5">
        <w:rPr>
          <w:lang w:val="es-AR"/>
        </w:rPr>
        <w:t>La</w:t>
      </w:r>
      <w:r w:rsidR="00DB378D">
        <w:rPr>
          <w:lang w:val="es-AR"/>
        </w:rPr>
        <w:t>T</w:t>
      </w:r>
      <w:r w:rsidR="001761D5">
        <w:rPr>
          <w:lang w:val="es-AR"/>
        </w:rPr>
        <w:t>ex, Google Académico, etc</w:t>
      </w:r>
    </w:p>
    <w:p w14:paraId="626E497E" w14:textId="7A83B473" w:rsidR="004A1829" w:rsidRPr="001761D5" w:rsidRDefault="004A1829" w:rsidP="00681644">
      <w:pPr>
        <w:pStyle w:val="keywords"/>
        <w:rPr>
          <w:noProof/>
        </w:rPr>
      </w:pPr>
      <w:r w:rsidRPr="00226000">
        <w:rPr>
          <w:b/>
          <w:noProof/>
          <w:lang w:val="es-AR"/>
        </w:rPr>
        <w:t>Keywords.</w:t>
      </w:r>
      <w:r w:rsidRPr="00226000">
        <w:rPr>
          <w:noProof/>
          <w:lang w:val="es-AR"/>
        </w:rPr>
        <w:t xml:space="preserve"> </w:t>
      </w:r>
      <w:r w:rsidR="001761D5" w:rsidRPr="001761D5">
        <w:t>La</w:t>
      </w:r>
      <w:r w:rsidR="00DB378D">
        <w:t>T</w:t>
      </w:r>
      <w:r w:rsidR="001761D5" w:rsidRPr="001761D5">
        <w:t>ex, Google Académico, Pandoc, ORCID, Bookstack, Ov</w:t>
      </w:r>
      <w:r w:rsidR="001761D5">
        <w:t>erleaf</w:t>
      </w:r>
    </w:p>
    <w:p w14:paraId="77AA7C45" w14:textId="3428692A" w:rsidR="004A1829" w:rsidRDefault="004A1829" w:rsidP="004A1829">
      <w:pPr>
        <w:pStyle w:val="heading1"/>
        <w:rPr>
          <w:lang w:val="es-AR"/>
        </w:rPr>
      </w:pPr>
      <w:r>
        <w:rPr>
          <w:lang w:val="es-AR"/>
        </w:rPr>
        <w:t>Introducción</w:t>
      </w:r>
    </w:p>
    <w:p w14:paraId="213DABFA" w14:textId="28F2A113" w:rsidR="00E9433C" w:rsidRPr="00E642EF" w:rsidRDefault="00E9433C" w:rsidP="00E642EF">
      <w:pPr>
        <w:pStyle w:val="p1a"/>
        <w:rPr>
          <w:lang w:val="es-AR"/>
        </w:rPr>
      </w:pPr>
      <w:r w:rsidRPr="00E642EF">
        <w:rPr>
          <w:lang w:val="es-AR"/>
        </w:rPr>
        <w:t xml:space="preserve">En la clase del día miércoles </w:t>
      </w:r>
      <w:r w:rsidR="001761D5">
        <w:rPr>
          <w:lang w:val="es-AR"/>
        </w:rPr>
        <w:t xml:space="preserve">13 </w:t>
      </w:r>
      <w:r w:rsidRPr="00E642EF">
        <w:rPr>
          <w:lang w:val="es-AR"/>
        </w:rPr>
        <w:t xml:space="preserve">de abril de 2022 junto con los profesores de la cátedra nos adentramos en los temas inherentes al </w:t>
      </w:r>
      <w:r w:rsidR="00E642EF" w:rsidRPr="00F56451">
        <w:rPr>
          <w:lang w:val="es-AR"/>
        </w:rPr>
        <w:t>módulo</w:t>
      </w:r>
      <w:r w:rsidRPr="00E642EF">
        <w:rPr>
          <w:lang w:val="es-AR"/>
        </w:rPr>
        <w:t xml:space="preserve"> 1 de la materia</w:t>
      </w:r>
      <w:r w:rsidR="00F56451">
        <w:rPr>
          <w:lang w:val="es-AR"/>
        </w:rPr>
        <w:t>,</w:t>
      </w:r>
      <w:r w:rsidRPr="00E642EF">
        <w:rPr>
          <w:lang w:val="es-AR"/>
        </w:rPr>
        <w:t xml:space="preserve"> denominado Producción de Textos e Hipertextos</w:t>
      </w:r>
      <w:r w:rsidR="001761D5">
        <w:rPr>
          <w:lang w:val="es-AR"/>
        </w:rPr>
        <w:t xml:space="preserve">. Esta vez, continuando con lo visto en la clase del </w:t>
      </w:r>
      <w:r w:rsidR="00DB378D">
        <w:rPr>
          <w:lang w:val="es-AR"/>
        </w:rPr>
        <w:t>6 de abril abordaremos otra serie de temas y herramientas que son de vital importancia para la vida del Ingeniero.</w:t>
      </w:r>
    </w:p>
    <w:p w14:paraId="2591A00D" w14:textId="4A504657" w:rsidR="004A1829" w:rsidRDefault="00DB378D" w:rsidP="004A1829">
      <w:pPr>
        <w:pStyle w:val="heading1"/>
        <w:rPr>
          <w:lang w:val="es-AR"/>
        </w:rPr>
      </w:pPr>
      <w:r>
        <w:rPr>
          <w:lang w:val="es-AR"/>
        </w:rPr>
        <w:t>LaTex</w:t>
      </w:r>
    </w:p>
    <w:p w14:paraId="4802A82B" w14:textId="28FA4BAB" w:rsidR="00D90943" w:rsidRDefault="000E3EDD" w:rsidP="000E3EDD">
      <w:pPr>
        <w:ind w:firstLine="0"/>
        <w:rPr>
          <w:lang w:val="es-AR"/>
        </w:rPr>
      </w:pPr>
      <w:r>
        <w:rPr>
          <w:lang w:val="es-AR"/>
        </w:rPr>
        <w:t xml:space="preserve">LaTex es una herramienta de composición de textos muy usada para la creación de libros, tesis, CV, entre otros. </w:t>
      </w:r>
    </w:p>
    <w:p w14:paraId="2535B4FE" w14:textId="490F7388" w:rsidR="00D90943" w:rsidRDefault="00D90943" w:rsidP="000E3EDD">
      <w:pPr>
        <w:ind w:firstLine="0"/>
        <w:rPr>
          <w:lang w:val="es-AR"/>
        </w:rPr>
      </w:pPr>
      <w:r>
        <w:rPr>
          <w:lang w:val="es-AR"/>
        </w:rPr>
        <w:t>Este tipo de archivos es útil para manejar grandes volúmenes de información sin “volverse loco” como si sucede con los archivos Word.</w:t>
      </w:r>
    </w:p>
    <w:p w14:paraId="04A75738" w14:textId="239A8809" w:rsidR="00D90943" w:rsidRDefault="000E3EDD" w:rsidP="00D90943">
      <w:pPr>
        <w:ind w:firstLine="0"/>
        <w:rPr>
          <w:lang w:val="es-AR"/>
        </w:rPr>
      </w:pPr>
      <w:r>
        <w:rPr>
          <w:lang w:val="es-AR"/>
        </w:rPr>
        <w:lastRenderedPageBreak/>
        <w:t>Como vimos en la clase tiene una forma un tanto peculiar de usar, ya que, la escritura del texto se realiza a través de una serie de comandos en una pestaña de programación</w:t>
      </w:r>
      <w:r w:rsidR="00D90943">
        <w:rPr>
          <w:lang w:val="es-AR"/>
        </w:rPr>
        <w:t xml:space="preserve">. </w:t>
      </w:r>
    </w:p>
    <w:p w14:paraId="3CECFAC9" w14:textId="2A49C6AE" w:rsidR="00226000" w:rsidRPr="00D90943" w:rsidRDefault="00D90943" w:rsidP="000E3EDD">
      <w:pPr>
        <w:ind w:firstLine="0"/>
        <w:rPr>
          <w:rStyle w:val="e-mail"/>
          <w:rFonts w:ascii="Times New Roman" w:hAnsi="Times New Roman"/>
          <w:noProof w:val="0"/>
          <w:spacing w:val="0"/>
          <w:lang w:val="es-AR"/>
        </w:rPr>
      </w:pPr>
      <w:r>
        <w:rPr>
          <w:lang w:val="es-AR"/>
        </w:rPr>
        <w:t>En el siguiente apartado hablaremos de una herramienta online para la producción de textos en formato .tex</w:t>
      </w:r>
    </w:p>
    <w:p w14:paraId="15C90C67" w14:textId="5147E3B4" w:rsidR="00DB378D" w:rsidRDefault="00D90943" w:rsidP="00DB378D">
      <w:pPr>
        <w:pStyle w:val="heading2"/>
        <w:rPr>
          <w:lang w:val="es-AR"/>
        </w:rPr>
      </w:pPr>
      <w:r>
        <w:rPr>
          <w:lang w:val="es-AR"/>
        </w:rPr>
        <w:t>Overleaf</w:t>
      </w:r>
    </w:p>
    <w:p w14:paraId="4DF76308" w14:textId="1BCFA558" w:rsidR="00C50DF7" w:rsidRPr="00C50DF7" w:rsidRDefault="00C50DF7" w:rsidP="00C50DF7">
      <w:pPr>
        <w:rPr>
          <w:lang w:val="es-AR"/>
        </w:rPr>
      </w:pPr>
      <w:r>
        <w:rPr>
          <w:lang w:val="es-AR"/>
        </w:rPr>
        <w:t xml:space="preserve">Overleaf es una herramienta de publicación y redacción online de textos en formato .tex, esta página nos ofrece muchas ayudas y plantillas para la creación de nuestros textos, tiene integrada una ayuda a la hora de escribir los comandos, ya que al comenzar a escribirlos se despliega una serie de opciones de “posibles comandos”, esto es una gran ayuda para la gente que recién comienza. Para usarlo, escribimos el contenido </w:t>
      </w:r>
      <w:r w:rsidR="00655053">
        <w:rPr>
          <w:lang w:val="es-AR"/>
        </w:rPr>
        <w:t>del texto</w:t>
      </w:r>
      <w:r>
        <w:rPr>
          <w:lang w:val="es-AR"/>
        </w:rPr>
        <w:t xml:space="preserve"> en la “pestaña de programación” que mencionamos también en el apartado anterior, luego para que los cambios se visualicen en la vista previa debemos recompilar, acto seguido aparecerán todos los cambios reflejados en la vista previa. A </w:t>
      </w:r>
      <w:r w:rsidR="00655053">
        <w:rPr>
          <w:lang w:val="es-AR"/>
        </w:rPr>
        <w:t>continuación,</w:t>
      </w:r>
      <w:r>
        <w:rPr>
          <w:lang w:val="es-AR"/>
        </w:rPr>
        <w:t xml:space="preserve"> se adjunta una imagen</w:t>
      </w:r>
      <w:r w:rsidR="00655053">
        <w:rPr>
          <w:lang w:val="es-AR"/>
        </w:rPr>
        <w:t xml:space="preserve"> de overleaf.</w:t>
      </w:r>
    </w:p>
    <w:p w14:paraId="2A3FDE78" w14:textId="55FB0DEC" w:rsidR="00D90943" w:rsidRDefault="004959E8" w:rsidP="003705D2">
      <w:pPr>
        <w:pStyle w:val="heading1"/>
        <w:numPr>
          <w:ilvl w:val="0"/>
          <w:numId w:val="0"/>
        </w:numPr>
        <w:ind w:left="567" w:hanging="567"/>
        <w:rPr>
          <w:lang w:val="es-AR"/>
        </w:rPr>
      </w:pPr>
      <w:r>
        <w:rPr>
          <w:lang w:val="es-AR"/>
        </w:rPr>
        <w:pict w14:anchorId="7A618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61.25pt">
            <v:imagedata r:id="rId12" o:title="Captura 1"/>
          </v:shape>
        </w:pict>
      </w:r>
    </w:p>
    <w:p w14:paraId="1B5206E8" w14:textId="20575440" w:rsidR="00C50DF7" w:rsidRPr="00C50DF7" w:rsidRDefault="00C50DF7" w:rsidP="00C50DF7">
      <w:pPr>
        <w:pStyle w:val="figurecaption"/>
        <w:rPr>
          <w:lang w:val="es-AR"/>
        </w:rPr>
      </w:pPr>
      <w:r w:rsidRPr="00C50DF7">
        <w:rPr>
          <w:b/>
          <w:lang w:val="es-AR"/>
        </w:rPr>
        <w:t>Fig. 1.</w:t>
      </w:r>
      <w:r w:rsidRPr="00C50DF7">
        <w:rPr>
          <w:lang w:val="es-AR"/>
        </w:rPr>
        <w:t xml:space="preserve"> Captura de pantalla d</w:t>
      </w:r>
      <w:r>
        <w:rPr>
          <w:lang w:val="es-AR"/>
        </w:rPr>
        <w:t>e Overleaf</w:t>
      </w:r>
    </w:p>
    <w:p w14:paraId="67B3383F" w14:textId="04DCDB02" w:rsidR="00E642EF" w:rsidRDefault="00DB378D" w:rsidP="00E642EF">
      <w:pPr>
        <w:pStyle w:val="heading2"/>
        <w:rPr>
          <w:shd w:val="clear" w:color="auto" w:fill="FFFFFF"/>
          <w:lang w:val="es-AR"/>
        </w:rPr>
      </w:pPr>
      <w:r>
        <w:rPr>
          <w:shd w:val="clear" w:color="auto" w:fill="FFFFFF"/>
          <w:lang w:val="es-AR"/>
        </w:rPr>
        <w:t>Metadatos Asociados</w:t>
      </w:r>
    </w:p>
    <w:p w14:paraId="1BA7EAD8" w14:textId="23355868" w:rsidR="00655053" w:rsidRPr="00655053" w:rsidRDefault="00655053" w:rsidP="00655053">
      <w:pPr>
        <w:rPr>
          <w:lang w:val="es-AR"/>
        </w:rPr>
      </w:pPr>
      <w:r>
        <w:rPr>
          <w:lang w:val="es-AR"/>
        </w:rPr>
        <w:t xml:space="preserve">Los metadatos son una de las grandes ventajas asociadas al uso del formato .tex, ya que estos harán “mas visible” nuestro documento en la web. El profesor nos </w:t>
      </w:r>
      <w:r w:rsidR="003705D2">
        <w:rPr>
          <w:lang w:val="es-AR"/>
        </w:rPr>
        <w:t>contó</w:t>
      </w:r>
      <w:r>
        <w:rPr>
          <w:lang w:val="es-AR"/>
        </w:rPr>
        <w:t xml:space="preserve"> una anécdota en la que un CV subido de la manera convencional a internet aparecía en la posición 500, en cambio un CV hecho con LaTex aparecía entre los 20 primeros, lo cual es una gran ventaja a la hora de buscar trabajo y obtener visibilidad en la web. Esto es así porque los metadatos asociados al documento le permite a los motores de búsqueda web asociarlo </w:t>
      </w:r>
      <w:r w:rsidR="00013C3B">
        <w:rPr>
          <w:lang w:val="es-AR"/>
        </w:rPr>
        <w:t>más</w:t>
      </w:r>
      <w:r>
        <w:rPr>
          <w:lang w:val="es-AR"/>
        </w:rPr>
        <w:t xml:space="preserve"> rápido y de una manera </w:t>
      </w:r>
      <w:r w:rsidR="00013C3B">
        <w:rPr>
          <w:lang w:val="es-AR"/>
        </w:rPr>
        <w:t>más</w:t>
      </w:r>
      <w:r>
        <w:rPr>
          <w:lang w:val="es-AR"/>
        </w:rPr>
        <w:t xml:space="preserve"> eficiente a palabras del documento o bien al tipo de documento en si (CV, tesis, </w:t>
      </w:r>
      <w:r w:rsidR="00013C3B">
        <w:rPr>
          <w:lang w:val="es-AR"/>
        </w:rPr>
        <w:t>etc.</w:t>
      </w:r>
      <w:r>
        <w:rPr>
          <w:lang w:val="es-AR"/>
        </w:rPr>
        <w:t>)</w:t>
      </w:r>
    </w:p>
    <w:p w14:paraId="49CE60E6" w14:textId="26A26948" w:rsidR="00E642EF" w:rsidRDefault="00DB378D" w:rsidP="00013C3B">
      <w:pPr>
        <w:pStyle w:val="heading2"/>
        <w:rPr>
          <w:shd w:val="clear" w:color="auto" w:fill="FFFFFF"/>
          <w:lang w:val="es-AR"/>
        </w:rPr>
      </w:pPr>
      <w:r>
        <w:rPr>
          <w:shd w:val="clear" w:color="auto" w:fill="FFFFFF"/>
          <w:lang w:val="es-AR"/>
        </w:rPr>
        <w:lastRenderedPageBreak/>
        <w:t>Google Académico</w:t>
      </w:r>
    </w:p>
    <w:p w14:paraId="3FADA7BA" w14:textId="4B6999D2" w:rsidR="00013C3B" w:rsidRPr="00013C3B" w:rsidRDefault="00013C3B" w:rsidP="00013C3B">
      <w:pPr>
        <w:rPr>
          <w:lang w:val="es-AR"/>
        </w:rPr>
      </w:pPr>
      <w:r>
        <w:rPr>
          <w:lang w:val="es-AR"/>
        </w:rPr>
        <w:t>Google Académico es un buscador web que permite localizar documentos académicos como tesis, libros y resúmenes de distintas fuentes académicas. Aquí puede verse la importancia de los metadatos asociados a los documentos y archivos subidos a la web, sin ellos sería difícil poder encontrar buenos resultados. Además, si subimos un archivo de este estilo Google va creando un perfil de nosotros en donde vamos obteniendo una puntuación que crece en base a la calidad de los archivos subidos y a cuanto otras personas los van usando.</w:t>
      </w:r>
    </w:p>
    <w:p w14:paraId="4B36026A" w14:textId="13CC8CC8" w:rsidR="003424BD" w:rsidRDefault="00DB378D" w:rsidP="003424BD">
      <w:pPr>
        <w:pStyle w:val="heading1"/>
        <w:rPr>
          <w:lang w:val="es-AR"/>
        </w:rPr>
      </w:pPr>
      <w:r>
        <w:rPr>
          <w:lang w:val="es-AR"/>
        </w:rPr>
        <w:t>Mark</w:t>
      </w:r>
      <w:r w:rsidR="001F3BE6">
        <w:rPr>
          <w:lang w:val="es-AR"/>
        </w:rPr>
        <w:t>u</w:t>
      </w:r>
      <w:r>
        <w:rPr>
          <w:lang w:val="es-AR"/>
        </w:rPr>
        <w:t xml:space="preserve">p </w:t>
      </w:r>
      <w:r w:rsidR="001F3BE6">
        <w:rPr>
          <w:lang w:val="es-AR"/>
        </w:rPr>
        <w:t>Languages</w:t>
      </w:r>
    </w:p>
    <w:p w14:paraId="388EC09D" w14:textId="77777777" w:rsidR="001E0183" w:rsidRDefault="001E0183" w:rsidP="001E0183">
      <w:pPr>
        <w:rPr>
          <w:lang w:val="es-AR"/>
        </w:rPr>
      </w:pPr>
      <w:r w:rsidRPr="001E0183">
        <w:rPr>
          <w:lang w:val="es-AR"/>
        </w:rPr>
        <w:t>Un lenguaje de marcado o lenguaje de marcas es una forma de codificar un documento que, junto con el texto, incorpora etiquetas o marcas que contienen información adicional acerca de la estructura del texto o su presentación.</w:t>
      </w:r>
      <w:r>
        <w:rPr>
          <w:lang w:val="es-AR"/>
        </w:rPr>
        <w:t xml:space="preserve"> Anteriormente vimos uno de ellos, Latex.</w:t>
      </w:r>
    </w:p>
    <w:p w14:paraId="641E2D2A" w14:textId="38066528" w:rsidR="00013C3B" w:rsidRDefault="001E0183" w:rsidP="001E0183">
      <w:pPr>
        <w:ind w:firstLine="0"/>
        <w:rPr>
          <w:lang w:val="es-AR"/>
        </w:rPr>
      </w:pPr>
      <w:r>
        <w:rPr>
          <w:lang w:val="es-AR"/>
        </w:rPr>
        <w:t xml:space="preserve">Latex </w:t>
      </w:r>
      <w:r w:rsidR="00013C3B">
        <w:rPr>
          <w:lang w:val="es-AR"/>
        </w:rPr>
        <w:t>no es la única opción para producir textos con metadatos</w:t>
      </w:r>
      <w:r>
        <w:rPr>
          <w:lang w:val="es-AR"/>
        </w:rPr>
        <w:t xml:space="preserve">, en la actualidad hay una gran variedad de lenguajes que varían entre si en base a la orientación de los mismos. </w:t>
      </w:r>
    </w:p>
    <w:p w14:paraId="68637A4F" w14:textId="65976499" w:rsidR="001E0183" w:rsidRDefault="001E0183" w:rsidP="001E0183">
      <w:pPr>
        <w:ind w:firstLine="0"/>
        <w:rPr>
          <w:lang w:val="es-AR"/>
        </w:rPr>
      </w:pPr>
      <w:r>
        <w:rPr>
          <w:lang w:val="es-AR"/>
        </w:rPr>
        <w:t>A continuación, se adjunta una lista con otras posibilidades.</w:t>
      </w:r>
    </w:p>
    <w:p w14:paraId="3C854915" w14:textId="7D7F84E3" w:rsidR="001E0183" w:rsidRDefault="004959E8" w:rsidP="001E0183">
      <w:pPr>
        <w:pStyle w:val="figurecaption"/>
      </w:pPr>
      <w:r>
        <w:pict w14:anchorId="6C6BC37D">
          <v:shape id="_x0000_i1026" type="#_x0000_t75" style="width:345.75pt;height:167.25pt">
            <v:imagedata r:id="rId13" o:title="Captura 2"/>
          </v:shape>
        </w:pict>
      </w:r>
    </w:p>
    <w:p w14:paraId="1E0C902C" w14:textId="4E840FBC" w:rsidR="00DB378D" w:rsidRPr="001F3BE6" w:rsidRDefault="001E0183" w:rsidP="001F3BE6">
      <w:pPr>
        <w:pStyle w:val="figurecaption"/>
      </w:pPr>
      <w:r>
        <w:rPr>
          <w:b/>
        </w:rPr>
        <w:t xml:space="preserve">Fig. </w:t>
      </w:r>
      <w:r>
        <w:rPr>
          <w:b/>
        </w:rPr>
        <w:fldChar w:fldCharType="begin"/>
      </w:r>
      <w:r>
        <w:rPr>
          <w:b/>
        </w:rPr>
        <w:instrText xml:space="preserve"> SEQ "Figure" \* MERGEFORMAT </w:instrText>
      </w:r>
      <w:r>
        <w:rPr>
          <w:b/>
        </w:rPr>
        <w:fldChar w:fldCharType="separate"/>
      </w:r>
      <w:r w:rsidR="004959E8">
        <w:rPr>
          <w:b/>
          <w:noProof/>
        </w:rPr>
        <w:t>1</w:t>
      </w:r>
      <w:r>
        <w:rPr>
          <w:b/>
        </w:rPr>
        <w:fldChar w:fldCharType="end"/>
      </w:r>
      <w:r>
        <w:rPr>
          <w:b/>
        </w:rPr>
        <w:t>.</w:t>
      </w:r>
      <w:r>
        <w:t xml:space="preserve"> </w:t>
      </w:r>
      <w:r w:rsidR="001F3BE6">
        <w:t>Markup languages</w:t>
      </w:r>
    </w:p>
    <w:p w14:paraId="1DD9FF3F" w14:textId="34529677" w:rsidR="00DB378D" w:rsidRDefault="00DB378D" w:rsidP="00DB378D">
      <w:pPr>
        <w:pStyle w:val="heading1"/>
        <w:rPr>
          <w:rStyle w:val="heading40"/>
          <w:i w:val="0"/>
          <w:szCs w:val="24"/>
          <w:lang w:val="es-AR" w:eastAsia="es-AR"/>
        </w:rPr>
      </w:pPr>
      <w:r>
        <w:rPr>
          <w:rStyle w:val="heading40"/>
          <w:i w:val="0"/>
          <w:szCs w:val="24"/>
          <w:lang w:val="es-AR" w:eastAsia="es-AR"/>
        </w:rPr>
        <w:t>Proyecto Pandoc</w:t>
      </w:r>
    </w:p>
    <w:p w14:paraId="5F633263" w14:textId="2E67B1D5" w:rsidR="001F3BE6" w:rsidRPr="00A705AE" w:rsidRDefault="00A705AE" w:rsidP="001F3BE6">
      <w:pPr>
        <w:rPr>
          <w:lang w:val="es-AR" w:eastAsia="es-AR"/>
        </w:rPr>
      </w:pPr>
      <w:r w:rsidRPr="00A705AE">
        <w:rPr>
          <w:lang w:val="es-AR" w:eastAsia="es-AR"/>
        </w:rPr>
        <w:t>Pandoc es un conversor de documentos libre y de código abierto</w:t>
      </w:r>
      <w:r>
        <w:rPr>
          <w:lang w:val="es-AR" w:eastAsia="es-AR"/>
        </w:rPr>
        <w:t>, es una herramienta muy usada ya que evita tener que reescribir un documento desde cero. Soporta una gran variedad de Markup languages y hace una conversión directa entre uno y otro.</w:t>
      </w:r>
    </w:p>
    <w:p w14:paraId="08A65A9F" w14:textId="2A762996" w:rsidR="00DB378D" w:rsidRDefault="00DB378D" w:rsidP="00DB378D">
      <w:pPr>
        <w:pStyle w:val="heading1"/>
        <w:rPr>
          <w:lang w:val="es-AR" w:eastAsia="es-AR"/>
        </w:rPr>
      </w:pPr>
      <w:r>
        <w:rPr>
          <w:lang w:val="es-AR" w:eastAsia="es-AR"/>
        </w:rPr>
        <w:lastRenderedPageBreak/>
        <w:t>Sitios Book</w:t>
      </w:r>
      <w:r w:rsidR="000E3EDD">
        <w:rPr>
          <w:lang w:val="es-AR" w:eastAsia="es-AR"/>
        </w:rPr>
        <w:t>s</w:t>
      </w:r>
      <w:r>
        <w:rPr>
          <w:lang w:val="es-AR" w:eastAsia="es-AR"/>
        </w:rPr>
        <w:t>tack</w:t>
      </w:r>
    </w:p>
    <w:p w14:paraId="50C977CD" w14:textId="77777777" w:rsidR="002D7496" w:rsidRDefault="00A705AE" w:rsidP="00A705AE">
      <w:pPr>
        <w:rPr>
          <w:lang w:val="es-AR" w:eastAsia="es-AR"/>
        </w:rPr>
      </w:pPr>
      <w:r>
        <w:rPr>
          <w:lang w:val="es-AR" w:eastAsia="es-AR"/>
        </w:rPr>
        <w:t xml:space="preserve">Bookstack es </w:t>
      </w:r>
      <w:r w:rsidR="00A24418">
        <w:rPr>
          <w:lang w:val="es-AR" w:eastAsia="es-AR"/>
        </w:rPr>
        <w:t>“una plataforma simple, auto hospedada y fácil de usar para almacenar y organizar información”. El objetivo de esta página es brindar una interfaz fácil y sencilla para guardar libros, capítulos y páginas. Es totalmente gratuito y de código abierto</w:t>
      </w:r>
      <w:r w:rsidR="002D7496">
        <w:rPr>
          <w:lang w:val="es-AR" w:eastAsia="es-AR"/>
        </w:rPr>
        <w:t xml:space="preserve">. </w:t>
      </w:r>
    </w:p>
    <w:p w14:paraId="12262C86" w14:textId="480566C9" w:rsidR="00A705AE" w:rsidRDefault="002D7496" w:rsidP="00A705AE">
      <w:pPr>
        <w:rPr>
          <w:lang w:val="es-AR" w:eastAsia="es-AR"/>
        </w:rPr>
      </w:pPr>
      <w:r>
        <w:rPr>
          <w:lang w:val="es-AR" w:eastAsia="es-AR"/>
        </w:rPr>
        <w:t>En bookstack se p</w:t>
      </w:r>
      <w:r w:rsidRPr="002D7496">
        <w:rPr>
          <w:lang w:val="es-AR" w:eastAsia="es-AR"/>
        </w:rPr>
        <w:t>uede buscar un nivel de libro o en todos los libros, capítulos y páginas. La capacidad de vincular directamente a cualquier párrafo le permite mantener su documentación conectada.</w:t>
      </w:r>
    </w:p>
    <w:p w14:paraId="124504C4" w14:textId="60246851" w:rsidR="002D7496" w:rsidRDefault="002D7496" w:rsidP="00A705AE">
      <w:pPr>
        <w:rPr>
          <w:lang w:val="es-AR" w:eastAsia="es-AR"/>
        </w:rPr>
      </w:pPr>
      <w:r>
        <w:rPr>
          <w:lang w:val="es-AR" w:eastAsia="es-AR"/>
        </w:rPr>
        <w:t>Su página web es</w:t>
      </w:r>
      <w:r w:rsidR="003705D2">
        <w:rPr>
          <w:lang w:val="es-AR" w:eastAsia="es-AR"/>
        </w:rPr>
        <w:t xml:space="preserve"> </w:t>
      </w:r>
      <w:hyperlink r:id="rId14" w:history="1">
        <w:r w:rsidR="003705D2" w:rsidRPr="003705D2">
          <w:rPr>
            <w:rStyle w:val="Hyperlink"/>
            <w:rFonts w:ascii="Courier" w:hAnsi="Courier"/>
            <w:noProof/>
            <w:spacing w:val="-6"/>
            <w:lang w:val="es-AR"/>
          </w:rPr>
          <w:t>https://www.bookstackapp.com/</w:t>
        </w:r>
      </w:hyperlink>
      <w:r>
        <w:rPr>
          <w:lang w:val="es-AR" w:eastAsia="es-AR"/>
        </w:rPr>
        <w:t xml:space="preserve"> </w:t>
      </w:r>
      <w:r w:rsidR="003705D2">
        <w:rPr>
          <w:lang w:val="es-AR" w:eastAsia="es-AR"/>
        </w:rPr>
        <w:t xml:space="preserve">y </w:t>
      </w:r>
      <w:r>
        <w:rPr>
          <w:lang w:val="es-AR" w:eastAsia="es-AR"/>
        </w:rPr>
        <w:t>a continuación mostramos una captura de la misma.</w:t>
      </w:r>
    </w:p>
    <w:p w14:paraId="5121CFE4" w14:textId="1481C366" w:rsidR="00B842AC" w:rsidRDefault="004959E8" w:rsidP="00B842AC">
      <w:pPr>
        <w:pStyle w:val="image"/>
        <w:rPr>
          <w:lang w:val="es-AR" w:eastAsia="es-AR"/>
        </w:rPr>
      </w:pPr>
      <w:r>
        <w:rPr>
          <w:lang w:val="es-AR" w:eastAsia="es-AR"/>
        </w:rPr>
        <w:pict w14:anchorId="10F4E401">
          <v:shape id="_x0000_i1027" type="#_x0000_t75" style="width:345pt;height:162.75pt">
            <v:imagedata r:id="rId15" o:title="Captura 4"/>
          </v:shape>
        </w:pict>
      </w:r>
    </w:p>
    <w:p w14:paraId="5131D7F3" w14:textId="641ED6B7" w:rsidR="00B842AC" w:rsidRPr="00B842AC" w:rsidRDefault="00B842AC" w:rsidP="00B842AC">
      <w:pPr>
        <w:pStyle w:val="figurecaption"/>
        <w:rPr>
          <w:lang w:val="es-AR"/>
        </w:rPr>
      </w:pPr>
      <w:r w:rsidRPr="00B842AC">
        <w:rPr>
          <w:b/>
          <w:lang w:val="es-AR"/>
        </w:rPr>
        <w:t xml:space="preserve">Fig. </w:t>
      </w:r>
      <w:r>
        <w:rPr>
          <w:b/>
        </w:rPr>
        <w:fldChar w:fldCharType="begin"/>
      </w:r>
      <w:r w:rsidRPr="00B842AC">
        <w:rPr>
          <w:b/>
          <w:lang w:val="es-AR"/>
        </w:rPr>
        <w:instrText xml:space="preserve"> SEQ "Figure" \* MERGEFORMAT </w:instrText>
      </w:r>
      <w:r>
        <w:rPr>
          <w:b/>
        </w:rPr>
        <w:fldChar w:fldCharType="separate"/>
      </w:r>
      <w:r w:rsidR="004959E8">
        <w:rPr>
          <w:b/>
          <w:noProof/>
          <w:lang w:val="es-AR"/>
        </w:rPr>
        <w:t>2</w:t>
      </w:r>
      <w:r>
        <w:rPr>
          <w:b/>
        </w:rPr>
        <w:fldChar w:fldCharType="end"/>
      </w:r>
      <w:r w:rsidRPr="00B842AC">
        <w:rPr>
          <w:b/>
          <w:lang w:val="es-AR"/>
        </w:rPr>
        <w:t>.</w:t>
      </w:r>
      <w:r w:rsidRPr="00B842AC">
        <w:rPr>
          <w:lang w:val="es-AR"/>
        </w:rPr>
        <w:t xml:space="preserve"> Captura del sitio B</w:t>
      </w:r>
      <w:r>
        <w:rPr>
          <w:lang w:val="es-AR"/>
        </w:rPr>
        <w:t>ookstack</w:t>
      </w:r>
    </w:p>
    <w:p w14:paraId="5A898060" w14:textId="28FF0EA6" w:rsidR="000E3EDD" w:rsidRDefault="000E3EDD" w:rsidP="000E3EDD">
      <w:pPr>
        <w:pStyle w:val="heading2"/>
        <w:spacing w:before="0"/>
        <w:rPr>
          <w:lang w:val="es-AR" w:eastAsia="es-AR"/>
        </w:rPr>
      </w:pPr>
      <w:r>
        <w:rPr>
          <w:lang w:val="es-AR" w:eastAsia="es-AR"/>
        </w:rPr>
        <w:t>Biblioteca UNCuyo</w:t>
      </w:r>
    </w:p>
    <w:p w14:paraId="11422B43" w14:textId="77777777" w:rsidR="003705D2" w:rsidRDefault="002D7496" w:rsidP="003705D2">
      <w:pPr>
        <w:rPr>
          <w:lang w:val="es-AR"/>
        </w:rPr>
      </w:pPr>
      <w:r>
        <w:rPr>
          <w:lang w:val="es-AR" w:eastAsia="es-AR"/>
        </w:rPr>
        <w:t xml:space="preserve">Ante el gran inconveniente en lo que respecta espacio físico para guardar </w:t>
      </w:r>
      <w:r w:rsidR="00B842AC">
        <w:rPr>
          <w:lang w:val="es-AR" w:eastAsia="es-AR"/>
        </w:rPr>
        <w:t xml:space="preserve">libros, artículos y sobre todo tesis de alumnos (la facultad esta obligada a tener al menos una copia en formato papel de la tesis de sus egresados), surgió la necesidad de hacer uso de la tecnología para solucionar estos problemas. Así apareció </w:t>
      </w:r>
      <w:hyperlink r:id="rId16" w:history="1">
        <w:r w:rsidR="00B842AC" w:rsidRPr="003705D2">
          <w:rPr>
            <w:rStyle w:val="e-mail"/>
            <w:lang w:val="es-AR"/>
          </w:rPr>
          <w:t>https://docs.apps.sid.uncu.edu.ar/</w:t>
        </w:r>
      </w:hyperlink>
      <w:r w:rsidR="00B842AC" w:rsidRPr="00B842AC">
        <w:rPr>
          <w:lang w:val="es-AR"/>
        </w:rPr>
        <w:t xml:space="preserve"> q</w:t>
      </w:r>
      <w:r w:rsidR="00B842AC">
        <w:rPr>
          <w:lang w:val="es-AR"/>
        </w:rPr>
        <w:t>ue es una página web desarrollada a través de bookstack.</w:t>
      </w:r>
    </w:p>
    <w:p w14:paraId="666028C5" w14:textId="5618D221" w:rsidR="00B842AC" w:rsidRDefault="004959E8" w:rsidP="003705D2">
      <w:pPr>
        <w:rPr>
          <w:lang w:val="es-AR" w:eastAsia="es-AR"/>
        </w:rPr>
      </w:pPr>
      <w:r>
        <w:rPr>
          <w:lang w:val="es-AR" w:eastAsia="es-AR"/>
        </w:rPr>
        <w:lastRenderedPageBreak/>
        <w:pict w14:anchorId="6048DD56">
          <v:shape id="_x0000_i1028" type="#_x0000_t75" style="width:345.75pt;height:163.5pt">
            <v:imagedata r:id="rId17" o:title="Captura 3"/>
          </v:shape>
        </w:pict>
      </w:r>
    </w:p>
    <w:p w14:paraId="1209096D" w14:textId="7F85F61C" w:rsidR="00B842AC" w:rsidRPr="00A705AE" w:rsidRDefault="00B842AC" w:rsidP="00B842AC">
      <w:pPr>
        <w:pStyle w:val="figurecaption"/>
        <w:rPr>
          <w:lang w:val="es-AR"/>
        </w:rPr>
      </w:pPr>
      <w:r w:rsidRPr="002D7496">
        <w:rPr>
          <w:b/>
          <w:lang w:val="es-AR"/>
        </w:rPr>
        <w:t xml:space="preserve">Fig. </w:t>
      </w:r>
      <w:r>
        <w:rPr>
          <w:b/>
        </w:rPr>
        <w:fldChar w:fldCharType="begin"/>
      </w:r>
      <w:r w:rsidRPr="002D7496">
        <w:rPr>
          <w:b/>
          <w:lang w:val="es-AR"/>
        </w:rPr>
        <w:instrText xml:space="preserve"> SEQ "Figure" \* MERGEFORMAT </w:instrText>
      </w:r>
      <w:r>
        <w:rPr>
          <w:b/>
        </w:rPr>
        <w:fldChar w:fldCharType="separate"/>
      </w:r>
      <w:r w:rsidR="004959E8">
        <w:rPr>
          <w:b/>
          <w:noProof/>
          <w:lang w:val="es-AR"/>
        </w:rPr>
        <w:t>3</w:t>
      </w:r>
      <w:r>
        <w:rPr>
          <w:b/>
        </w:rPr>
        <w:fldChar w:fldCharType="end"/>
      </w:r>
      <w:r w:rsidRPr="002D7496">
        <w:rPr>
          <w:b/>
          <w:lang w:val="es-AR"/>
        </w:rPr>
        <w:t>.</w:t>
      </w:r>
      <w:r w:rsidRPr="002D7496">
        <w:rPr>
          <w:lang w:val="es-AR"/>
        </w:rPr>
        <w:t xml:space="preserve"> Captura </w:t>
      </w:r>
      <w:r>
        <w:rPr>
          <w:lang w:val="es-AR"/>
        </w:rPr>
        <w:t>del sitio de la UNCuyo en Bookstack</w:t>
      </w:r>
    </w:p>
    <w:p w14:paraId="62C95182" w14:textId="4D764975" w:rsidR="00B842AC" w:rsidRPr="00B842AC" w:rsidRDefault="003705D2" w:rsidP="002D7496">
      <w:pPr>
        <w:rPr>
          <w:lang w:val="es-AR" w:eastAsia="es-AR"/>
        </w:rPr>
      </w:pPr>
      <w:r>
        <w:rPr>
          <w:lang w:val="es-AR" w:eastAsia="es-AR"/>
        </w:rPr>
        <w:t>Para subir los archivos a esta página es requisito hacerlo con lenguajes de marcado como los vistos anteriormente ya que son digitales e integrables con la plataforma, de esta manera hace uso de todos los beneficios asociados a los metadatos que vimos anteriormente.</w:t>
      </w:r>
    </w:p>
    <w:p w14:paraId="4C473EE2" w14:textId="4DECEA57" w:rsidR="000E3EDD" w:rsidRDefault="000E3EDD" w:rsidP="000E3EDD">
      <w:pPr>
        <w:pStyle w:val="heading1"/>
        <w:rPr>
          <w:lang w:val="es-AR" w:eastAsia="es-AR"/>
        </w:rPr>
      </w:pPr>
      <w:r>
        <w:rPr>
          <w:lang w:val="es-AR" w:eastAsia="es-AR"/>
        </w:rPr>
        <w:t>Números ORCID</w:t>
      </w:r>
    </w:p>
    <w:p w14:paraId="37B98E73" w14:textId="77777777" w:rsidR="00F90BBE" w:rsidRDefault="00513C6A" w:rsidP="003705D2">
      <w:pPr>
        <w:rPr>
          <w:lang w:eastAsia="es-AR"/>
        </w:rPr>
      </w:pPr>
      <w:r w:rsidRPr="00513C6A">
        <w:rPr>
          <w:lang w:val="es-AR" w:eastAsia="es-AR"/>
        </w:rPr>
        <w:t>El identificador ORCID es un código único de 16 dígitos que distingue a cada autor registrado y tiene la siguiente estructura: 0000-0000-0000-0000.</w:t>
      </w:r>
      <w:r>
        <w:rPr>
          <w:lang w:val="es-AR" w:eastAsia="es-AR"/>
        </w:rPr>
        <w:t xml:space="preserve"> </w:t>
      </w:r>
      <w:r w:rsidRPr="00513C6A">
        <w:rPr>
          <w:lang w:eastAsia="es-AR"/>
        </w:rPr>
        <w:t>Las siglas ORCID significan</w:t>
      </w:r>
      <w:r w:rsidR="00F90BBE">
        <w:rPr>
          <w:lang w:eastAsia="es-AR"/>
        </w:rPr>
        <w:t>:</w:t>
      </w:r>
      <w:r w:rsidRPr="00513C6A">
        <w:rPr>
          <w:lang w:eastAsia="es-AR"/>
        </w:rPr>
        <w:t xml:space="preserve"> Open Researcher and Contribution ID. </w:t>
      </w:r>
    </w:p>
    <w:p w14:paraId="14E6E778" w14:textId="54BF6A5E" w:rsidR="003705D2" w:rsidRPr="00513C6A" w:rsidRDefault="00513C6A" w:rsidP="003705D2">
      <w:pPr>
        <w:rPr>
          <w:lang w:val="es-AR" w:eastAsia="es-AR"/>
        </w:rPr>
      </w:pPr>
      <w:r w:rsidRPr="00513C6A">
        <w:rPr>
          <w:lang w:val="es-AR" w:eastAsia="es-AR"/>
        </w:rPr>
        <w:t>La forma de conseguir este número es aportar con u</w:t>
      </w:r>
      <w:r>
        <w:rPr>
          <w:lang w:val="es-AR" w:eastAsia="es-AR"/>
        </w:rPr>
        <w:t xml:space="preserve">n texto científico propio, por </w:t>
      </w:r>
      <w:r w:rsidR="00F90BBE">
        <w:rPr>
          <w:lang w:val="es-AR" w:eastAsia="es-AR"/>
        </w:rPr>
        <w:t>ejemplo,</w:t>
      </w:r>
      <w:r>
        <w:rPr>
          <w:lang w:val="es-AR" w:eastAsia="es-AR"/>
        </w:rPr>
        <w:t xml:space="preserve"> a la biblioteca de la UNCuyo. </w:t>
      </w:r>
      <w:r w:rsidR="00F90BBE">
        <w:rPr>
          <w:lang w:val="es-AR" w:eastAsia="es-AR"/>
        </w:rPr>
        <w:t>También</w:t>
      </w:r>
      <w:r>
        <w:rPr>
          <w:lang w:val="es-AR" w:eastAsia="es-AR"/>
        </w:rPr>
        <w:t xml:space="preserve"> se puede obtener si aportamos en una empresa para la que trabajemos y que </w:t>
      </w:r>
      <w:r w:rsidR="00F90BBE">
        <w:rPr>
          <w:lang w:val="es-AR" w:eastAsia="es-AR"/>
        </w:rPr>
        <w:t>esté</w:t>
      </w:r>
      <w:r>
        <w:rPr>
          <w:lang w:val="es-AR" w:eastAsia="es-AR"/>
        </w:rPr>
        <w:t xml:space="preserve"> relacionada al ámbito de la investigación</w:t>
      </w:r>
      <w:r w:rsidR="00F90BBE">
        <w:rPr>
          <w:lang w:val="es-AR" w:eastAsia="es-AR"/>
        </w:rPr>
        <w:t>.</w:t>
      </w:r>
    </w:p>
    <w:p w14:paraId="4576CAD4" w14:textId="082FE52B" w:rsidR="000E3EDD" w:rsidRPr="000E3EDD" w:rsidRDefault="000E3EDD" w:rsidP="000E3EDD">
      <w:pPr>
        <w:pStyle w:val="heading1"/>
        <w:rPr>
          <w:lang w:val="es-AR" w:eastAsia="es-AR"/>
        </w:rPr>
      </w:pPr>
      <w:r>
        <w:rPr>
          <w:lang w:val="es-AR" w:eastAsia="es-AR"/>
        </w:rPr>
        <w:t>CV con plantilla LaTex</w:t>
      </w:r>
    </w:p>
    <w:p w14:paraId="3ADA3A01" w14:textId="312B7E4F" w:rsidR="00513C6A" w:rsidRDefault="00513C6A" w:rsidP="009F1B22">
      <w:pPr>
        <w:pStyle w:val="author"/>
        <w:jc w:val="both"/>
        <w:rPr>
          <w:lang w:val="es-AR"/>
        </w:rPr>
      </w:pPr>
      <w:r>
        <w:rPr>
          <w:lang w:val="es-AR"/>
        </w:rPr>
        <w:t>A la hora de realizar los CV de cada integrante del grupo hicimos uso de la página overleaf, y dentro de la misma hicimos uso de una plantilla genérica que el mismo sitio ofrece.</w:t>
      </w:r>
    </w:p>
    <w:p w14:paraId="2D625217" w14:textId="0B54424B" w:rsidR="00A17B2A" w:rsidRPr="00226000" w:rsidRDefault="003705D2" w:rsidP="009F1B22">
      <w:pPr>
        <w:pStyle w:val="author"/>
        <w:jc w:val="both"/>
        <w:rPr>
          <w:lang w:val="es-AR"/>
        </w:rPr>
      </w:pPr>
      <w:r>
        <w:rPr>
          <w:lang w:val="es-AR"/>
        </w:rPr>
        <w:t>Se subieron los CV creados en Overleaf al sitio GitHub del grupo</w:t>
      </w:r>
      <w:r w:rsidR="00513C6A">
        <w:rPr>
          <w:lang w:val="es-AR"/>
        </w:rPr>
        <w:t>.</w:t>
      </w:r>
      <w:r w:rsidR="008E3A6E">
        <w:rPr>
          <w:lang w:val="es-AR"/>
        </w:rPr>
        <w:t xml:space="preserve"> </w:t>
      </w:r>
    </w:p>
    <w:sectPr w:rsidR="00A17B2A" w:rsidRPr="00226000"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CD7DA" w14:textId="77777777" w:rsidR="000811B0" w:rsidRDefault="000811B0">
      <w:r>
        <w:separator/>
      </w:r>
    </w:p>
  </w:endnote>
  <w:endnote w:type="continuationSeparator" w:id="0">
    <w:p w14:paraId="4DF064C0" w14:textId="77777777" w:rsidR="000811B0" w:rsidRDefault="00081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F0265" w14:textId="77777777" w:rsidR="000811B0" w:rsidRDefault="000811B0" w:rsidP="009A40EA">
      <w:r>
        <w:separator/>
      </w:r>
    </w:p>
  </w:footnote>
  <w:footnote w:type="continuationSeparator" w:id="0">
    <w:p w14:paraId="3809C409" w14:textId="77777777" w:rsidR="000811B0" w:rsidRPr="009A40EA" w:rsidRDefault="000811B0" w:rsidP="009A40EA">
      <w:r>
        <w:separator/>
      </w:r>
    </w:p>
  </w:footnote>
  <w:footnote w:type="continuationNotice" w:id="1">
    <w:p w14:paraId="78369C5D" w14:textId="77777777" w:rsidR="000811B0" w:rsidRPr="00C26F77" w:rsidRDefault="000811B0"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AR" w:vendorID="64" w:dllVersion="4096"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7B2A"/>
    <w:rsid w:val="0000048D"/>
    <w:rsid w:val="000110D3"/>
    <w:rsid w:val="00013C3B"/>
    <w:rsid w:val="000209FE"/>
    <w:rsid w:val="000310FD"/>
    <w:rsid w:val="00035058"/>
    <w:rsid w:val="00044B21"/>
    <w:rsid w:val="00052B81"/>
    <w:rsid w:val="000811B0"/>
    <w:rsid w:val="00083617"/>
    <w:rsid w:val="000B553B"/>
    <w:rsid w:val="000C1161"/>
    <w:rsid w:val="000C2905"/>
    <w:rsid w:val="000C5BDE"/>
    <w:rsid w:val="000D0BFA"/>
    <w:rsid w:val="000D63D0"/>
    <w:rsid w:val="000E3EDD"/>
    <w:rsid w:val="000F273E"/>
    <w:rsid w:val="000F328B"/>
    <w:rsid w:val="001106A4"/>
    <w:rsid w:val="00151772"/>
    <w:rsid w:val="00155D11"/>
    <w:rsid w:val="0015721A"/>
    <w:rsid w:val="0016340C"/>
    <w:rsid w:val="00166009"/>
    <w:rsid w:val="00171521"/>
    <w:rsid w:val="001761D5"/>
    <w:rsid w:val="00176368"/>
    <w:rsid w:val="00191F31"/>
    <w:rsid w:val="00195587"/>
    <w:rsid w:val="001A4455"/>
    <w:rsid w:val="001C02CA"/>
    <w:rsid w:val="001D545F"/>
    <w:rsid w:val="001E0183"/>
    <w:rsid w:val="001E62A6"/>
    <w:rsid w:val="001F17E9"/>
    <w:rsid w:val="001F3BE6"/>
    <w:rsid w:val="001F6FC0"/>
    <w:rsid w:val="001F7036"/>
    <w:rsid w:val="002036A7"/>
    <w:rsid w:val="00203963"/>
    <w:rsid w:val="00205B9D"/>
    <w:rsid w:val="002060A7"/>
    <w:rsid w:val="00217118"/>
    <w:rsid w:val="00217DDB"/>
    <w:rsid w:val="0022307C"/>
    <w:rsid w:val="00223838"/>
    <w:rsid w:val="00224F23"/>
    <w:rsid w:val="00226000"/>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D7496"/>
    <w:rsid w:val="002E597F"/>
    <w:rsid w:val="00307478"/>
    <w:rsid w:val="003167D9"/>
    <w:rsid w:val="00326742"/>
    <w:rsid w:val="003424BD"/>
    <w:rsid w:val="00350B43"/>
    <w:rsid w:val="0035505F"/>
    <w:rsid w:val="0035641D"/>
    <w:rsid w:val="003705D2"/>
    <w:rsid w:val="00377C44"/>
    <w:rsid w:val="00381C60"/>
    <w:rsid w:val="003911B6"/>
    <w:rsid w:val="003B3B8C"/>
    <w:rsid w:val="003C632C"/>
    <w:rsid w:val="003D75EF"/>
    <w:rsid w:val="003E18D7"/>
    <w:rsid w:val="003F00C7"/>
    <w:rsid w:val="003F423B"/>
    <w:rsid w:val="00403735"/>
    <w:rsid w:val="00404DF2"/>
    <w:rsid w:val="00410277"/>
    <w:rsid w:val="0041449A"/>
    <w:rsid w:val="00434415"/>
    <w:rsid w:val="0044743E"/>
    <w:rsid w:val="00461E3B"/>
    <w:rsid w:val="004959E8"/>
    <w:rsid w:val="00495C43"/>
    <w:rsid w:val="004A1829"/>
    <w:rsid w:val="004A7107"/>
    <w:rsid w:val="004C13F4"/>
    <w:rsid w:val="004E42EA"/>
    <w:rsid w:val="004F4A36"/>
    <w:rsid w:val="00501953"/>
    <w:rsid w:val="00513C6A"/>
    <w:rsid w:val="00531EEA"/>
    <w:rsid w:val="00544CE9"/>
    <w:rsid w:val="00550530"/>
    <w:rsid w:val="0058168B"/>
    <w:rsid w:val="00590615"/>
    <w:rsid w:val="00596272"/>
    <w:rsid w:val="005B0819"/>
    <w:rsid w:val="005B20A5"/>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55053"/>
    <w:rsid w:val="00662811"/>
    <w:rsid w:val="006704F3"/>
    <w:rsid w:val="00681644"/>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E3A6E"/>
    <w:rsid w:val="008E589A"/>
    <w:rsid w:val="009043D1"/>
    <w:rsid w:val="0091033C"/>
    <w:rsid w:val="00914CBF"/>
    <w:rsid w:val="00917CE5"/>
    <w:rsid w:val="009211A4"/>
    <w:rsid w:val="00925461"/>
    <w:rsid w:val="009424E7"/>
    <w:rsid w:val="00942A8F"/>
    <w:rsid w:val="00946462"/>
    <w:rsid w:val="00947640"/>
    <w:rsid w:val="0096634D"/>
    <w:rsid w:val="00967DFD"/>
    <w:rsid w:val="009A40EA"/>
    <w:rsid w:val="009A459C"/>
    <w:rsid w:val="009D67DB"/>
    <w:rsid w:val="009E6619"/>
    <w:rsid w:val="009F1B22"/>
    <w:rsid w:val="009F6210"/>
    <w:rsid w:val="00A053DF"/>
    <w:rsid w:val="00A06CFF"/>
    <w:rsid w:val="00A17B2A"/>
    <w:rsid w:val="00A24418"/>
    <w:rsid w:val="00A27277"/>
    <w:rsid w:val="00A322D5"/>
    <w:rsid w:val="00A41CE2"/>
    <w:rsid w:val="00A503DB"/>
    <w:rsid w:val="00A54C71"/>
    <w:rsid w:val="00A63886"/>
    <w:rsid w:val="00A705AE"/>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842AC"/>
    <w:rsid w:val="00BA16DB"/>
    <w:rsid w:val="00BB5FF6"/>
    <w:rsid w:val="00BC1154"/>
    <w:rsid w:val="00BE7D5D"/>
    <w:rsid w:val="00C025D3"/>
    <w:rsid w:val="00C2543E"/>
    <w:rsid w:val="00C26F77"/>
    <w:rsid w:val="00C40DC7"/>
    <w:rsid w:val="00C431E2"/>
    <w:rsid w:val="00C50DF7"/>
    <w:rsid w:val="00C51D78"/>
    <w:rsid w:val="00C578FE"/>
    <w:rsid w:val="00C67087"/>
    <w:rsid w:val="00C7050A"/>
    <w:rsid w:val="00C7384F"/>
    <w:rsid w:val="00C75CE6"/>
    <w:rsid w:val="00C86689"/>
    <w:rsid w:val="00C94D83"/>
    <w:rsid w:val="00CA59F3"/>
    <w:rsid w:val="00CB2B00"/>
    <w:rsid w:val="00CB3349"/>
    <w:rsid w:val="00D07960"/>
    <w:rsid w:val="00D41E65"/>
    <w:rsid w:val="00D4296A"/>
    <w:rsid w:val="00D53D56"/>
    <w:rsid w:val="00D90943"/>
    <w:rsid w:val="00D91CF8"/>
    <w:rsid w:val="00DB378D"/>
    <w:rsid w:val="00DD4D7F"/>
    <w:rsid w:val="00DE4E66"/>
    <w:rsid w:val="00E06313"/>
    <w:rsid w:val="00E1450C"/>
    <w:rsid w:val="00E258AE"/>
    <w:rsid w:val="00E61CF4"/>
    <w:rsid w:val="00E642EF"/>
    <w:rsid w:val="00E7224F"/>
    <w:rsid w:val="00E8179F"/>
    <w:rsid w:val="00E84A60"/>
    <w:rsid w:val="00E9433C"/>
    <w:rsid w:val="00E95241"/>
    <w:rsid w:val="00E974CB"/>
    <w:rsid w:val="00EE0EB6"/>
    <w:rsid w:val="00EF7699"/>
    <w:rsid w:val="00F05C56"/>
    <w:rsid w:val="00F13A13"/>
    <w:rsid w:val="00F3059F"/>
    <w:rsid w:val="00F30965"/>
    <w:rsid w:val="00F3698F"/>
    <w:rsid w:val="00F4401D"/>
    <w:rsid w:val="00F45D32"/>
    <w:rsid w:val="00F523E6"/>
    <w:rsid w:val="00F56451"/>
    <w:rsid w:val="00F90BBE"/>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662F0"/>
  <w15:chartTrackingRefBased/>
  <w15:docId w15:val="{CD6F973A-070C-4577-9480-19C70B1E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tulo1">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character" w:styleId="UnresolvedMention">
    <w:name w:val="Unresolved Mention"/>
    <w:uiPriority w:val="99"/>
    <w:semiHidden/>
    <w:unhideWhenUsed/>
    <w:rsid w:val="00A17B2A"/>
    <w:rPr>
      <w:color w:val="605E5C"/>
      <w:shd w:val="clear" w:color="auto" w:fill="E1DFDD"/>
    </w:rPr>
  </w:style>
  <w:style w:type="paragraph" w:styleId="NormalWeb">
    <w:name w:val="Normal (Web)"/>
    <w:basedOn w:val="Normal"/>
    <w:uiPriority w:val="99"/>
    <w:unhideWhenUsed/>
    <w:rsid w:val="00226000"/>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071">
      <w:bodyDiv w:val="1"/>
      <w:marLeft w:val="0"/>
      <w:marRight w:val="0"/>
      <w:marTop w:val="0"/>
      <w:marBottom w:val="0"/>
      <w:divBdr>
        <w:top w:val="none" w:sz="0" w:space="0" w:color="auto"/>
        <w:left w:val="none" w:sz="0" w:space="0" w:color="auto"/>
        <w:bottom w:val="none" w:sz="0" w:space="0" w:color="auto"/>
        <w:right w:val="none" w:sz="0" w:space="0" w:color="auto"/>
      </w:divBdr>
    </w:div>
    <w:div w:id="277375959">
      <w:bodyDiv w:val="1"/>
      <w:marLeft w:val="0"/>
      <w:marRight w:val="0"/>
      <w:marTop w:val="0"/>
      <w:marBottom w:val="0"/>
      <w:divBdr>
        <w:top w:val="none" w:sz="0" w:space="0" w:color="auto"/>
        <w:left w:val="none" w:sz="0" w:space="0" w:color="auto"/>
        <w:bottom w:val="none" w:sz="0" w:space="0" w:color="auto"/>
        <w:right w:val="none" w:sz="0" w:space="0" w:color="auto"/>
      </w:divBdr>
    </w:div>
    <w:div w:id="705525669">
      <w:bodyDiv w:val="1"/>
      <w:marLeft w:val="0"/>
      <w:marRight w:val="0"/>
      <w:marTop w:val="0"/>
      <w:marBottom w:val="0"/>
      <w:divBdr>
        <w:top w:val="none" w:sz="0" w:space="0" w:color="auto"/>
        <w:left w:val="none" w:sz="0" w:space="0" w:color="auto"/>
        <w:bottom w:val="none" w:sz="0" w:space="0" w:color="auto"/>
        <w:right w:val="none" w:sz="0" w:space="0" w:color="auto"/>
      </w:divBdr>
    </w:div>
    <w:div w:id="772475633">
      <w:bodyDiv w:val="1"/>
      <w:marLeft w:val="0"/>
      <w:marRight w:val="0"/>
      <w:marTop w:val="0"/>
      <w:marBottom w:val="0"/>
      <w:divBdr>
        <w:top w:val="none" w:sz="0" w:space="0" w:color="auto"/>
        <w:left w:val="none" w:sz="0" w:space="0" w:color="auto"/>
        <w:bottom w:val="none" w:sz="0" w:space="0" w:color="auto"/>
        <w:right w:val="none" w:sz="0" w:space="0" w:color="auto"/>
      </w:divBdr>
    </w:div>
    <w:div w:id="848565286">
      <w:bodyDiv w:val="1"/>
      <w:marLeft w:val="0"/>
      <w:marRight w:val="0"/>
      <w:marTop w:val="0"/>
      <w:marBottom w:val="0"/>
      <w:divBdr>
        <w:top w:val="none" w:sz="0" w:space="0" w:color="auto"/>
        <w:left w:val="none" w:sz="0" w:space="0" w:color="auto"/>
        <w:bottom w:val="none" w:sz="0" w:space="0" w:color="auto"/>
        <w:right w:val="none" w:sz="0" w:space="0" w:color="auto"/>
      </w:divBdr>
    </w:div>
    <w:div w:id="1007443956">
      <w:bodyDiv w:val="1"/>
      <w:marLeft w:val="0"/>
      <w:marRight w:val="0"/>
      <w:marTop w:val="0"/>
      <w:marBottom w:val="0"/>
      <w:divBdr>
        <w:top w:val="none" w:sz="0" w:space="0" w:color="auto"/>
        <w:left w:val="none" w:sz="0" w:space="0" w:color="auto"/>
        <w:bottom w:val="none" w:sz="0" w:space="0" w:color="auto"/>
        <w:right w:val="none" w:sz="0" w:space="0" w:color="auto"/>
      </w:divBdr>
    </w:div>
    <w:div w:id="158649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uelignaciolopez222@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baema2050@gmail.com"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apps.sid.uncu.edu.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elaide.valentin@gmail.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ernestovillasante@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atali.anabella@gmail.com" TargetMode="External"/><Relationship Id="rId14" Type="http://schemas.openxmlformats.org/officeDocument/2006/relationships/hyperlink" Target="https://www.bookstackap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te\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158</TotalTime>
  <Pages>5</Pages>
  <Words>1059</Words>
  <Characters>5829</Characters>
  <Application>Microsoft Office Word</Application>
  <DocSecurity>0</DocSecurity>
  <Lines>48</Lines>
  <Paragraphs>13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sebae</dc:creator>
  <cp:keywords/>
  <dc:description/>
  <cp:lastModifiedBy>Anabella</cp:lastModifiedBy>
  <cp:revision>8</cp:revision>
  <cp:lastPrinted>2011-02-21T20:47:00Z</cp:lastPrinted>
  <dcterms:created xsi:type="dcterms:W3CDTF">2022-04-06T23:05:00Z</dcterms:created>
  <dcterms:modified xsi:type="dcterms:W3CDTF">2022-04-20T14:03:00Z</dcterms:modified>
</cp:coreProperties>
</file>