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EE606" w14:textId="5270AC6B" w:rsidR="00821AE6" w:rsidRDefault="005B3480" w:rsidP="00A17B2A">
      <w:pPr>
        <w:pStyle w:val="Ttulo10"/>
        <w:rPr>
          <w:lang w:val="de-DE"/>
        </w:rPr>
      </w:pPr>
      <w:r>
        <w:rPr>
          <w:lang w:val="de-DE"/>
        </w:rPr>
        <w:t>Conflicto Rusia-Ucrania</w:t>
      </w:r>
    </w:p>
    <w:p w14:paraId="7EF789AC" w14:textId="4F23DDB7" w:rsidR="00501953" w:rsidRPr="00501953" w:rsidRDefault="00A17B2A" w:rsidP="00501953">
      <w:pPr>
        <w:pStyle w:val="author"/>
        <w:rPr>
          <w:lang w:val="es-AR"/>
        </w:rPr>
      </w:pPr>
      <w:r w:rsidRPr="00501953">
        <w:rPr>
          <w:lang w:val="es-AR"/>
        </w:rPr>
        <w:t>Sebasti</w:t>
      </w:r>
      <w:r w:rsidR="00501953">
        <w:rPr>
          <w:lang w:val="es-AR"/>
        </w:rPr>
        <w:t>á</w:t>
      </w:r>
      <w:r w:rsidRPr="00501953">
        <w:rPr>
          <w:lang w:val="es-AR"/>
        </w:rPr>
        <w:t>n Zaragoza</w:t>
      </w:r>
      <w:r w:rsidR="00501953" w:rsidRPr="00501953">
        <w:rPr>
          <w:lang w:val="es-AR"/>
        </w:rPr>
        <w:t xml:space="preserve"> - </w:t>
      </w:r>
      <w:r w:rsidRPr="00501953">
        <w:rPr>
          <w:lang w:val="es-AR"/>
        </w:rPr>
        <w:t>Manuel López</w:t>
      </w:r>
      <w:r w:rsidR="00501953" w:rsidRPr="00501953">
        <w:rPr>
          <w:lang w:val="es-AR"/>
        </w:rPr>
        <w:t xml:space="preserve"> - </w:t>
      </w:r>
      <w:proofErr w:type="spellStart"/>
      <w:r w:rsidRPr="00501953">
        <w:rPr>
          <w:lang w:val="es-AR"/>
        </w:rPr>
        <w:t>Anabella</w:t>
      </w:r>
      <w:proofErr w:type="spellEnd"/>
      <w:r w:rsidRPr="00501953">
        <w:rPr>
          <w:lang w:val="es-AR"/>
        </w:rPr>
        <w:t xml:space="preserve"> </w:t>
      </w:r>
      <w:proofErr w:type="spellStart"/>
      <w:r w:rsidRPr="00501953">
        <w:rPr>
          <w:lang w:val="es-AR"/>
        </w:rPr>
        <w:t>Bottasso</w:t>
      </w:r>
      <w:proofErr w:type="spellEnd"/>
      <w:r w:rsidR="00501953" w:rsidRPr="00501953">
        <w:rPr>
          <w:lang w:val="es-AR"/>
        </w:rPr>
        <w:t xml:space="preserve"> </w:t>
      </w:r>
    </w:p>
    <w:p w14:paraId="4F62C729" w14:textId="0EB6340D" w:rsidR="00A17B2A" w:rsidRPr="005B3480" w:rsidRDefault="00A17B2A" w:rsidP="00501953">
      <w:pPr>
        <w:pStyle w:val="author"/>
        <w:rPr>
          <w:lang w:val="es-AR"/>
        </w:rPr>
      </w:pPr>
      <w:r w:rsidRPr="005B3480">
        <w:rPr>
          <w:lang w:val="es-AR"/>
        </w:rPr>
        <w:t>Ernesto Villasante</w:t>
      </w:r>
      <w:r w:rsidR="00501953" w:rsidRPr="005B3480">
        <w:rPr>
          <w:lang w:val="es-AR"/>
        </w:rPr>
        <w:t xml:space="preserve"> - </w:t>
      </w:r>
      <w:proofErr w:type="spellStart"/>
      <w:r w:rsidRPr="005B3480">
        <w:rPr>
          <w:lang w:val="es-AR"/>
        </w:rPr>
        <w:t>Valentin</w:t>
      </w:r>
      <w:proofErr w:type="spellEnd"/>
      <w:r w:rsidRPr="005B3480">
        <w:rPr>
          <w:lang w:val="es-AR"/>
        </w:rPr>
        <w:t xml:space="preserve"> </w:t>
      </w:r>
      <w:proofErr w:type="spellStart"/>
      <w:r w:rsidRPr="005B3480">
        <w:rPr>
          <w:lang w:val="es-AR"/>
        </w:rPr>
        <w:t>Adelaide</w:t>
      </w:r>
      <w:proofErr w:type="spellEnd"/>
    </w:p>
    <w:p w14:paraId="090F90FB" w14:textId="6195EC17" w:rsidR="00A17B2A" w:rsidRPr="004A1829" w:rsidRDefault="00B001F7" w:rsidP="004A1829">
      <w:pPr>
        <w:pStyle w:val="address"/>
        <w:rPr>
          <w:rStyle w:val="e-mail"/>
          <w:lang w:val="de-DE"/>
        </w:rPr>
      </w:pPr>
      <w:hyperlink r:id="rId7" w:history="1">
        <w:r w:rsidR="004A1829" w:rsidRPr="004A1829">
          <w:rPr>
            <w:rStyle w:val="e-mail"/>
            <w:lang w:val="de-DE"/>
          </w:rPr>
          <w:t>sebaema2050@gmail.com</w:t>
        </w:r>
      </w:hyperlink>
      <w:r w:rsidR="00A17B2A" w:rsidRPr="004A1829">
        <w:rPr>
          <w:rStyle w:val="e-mail"/>
          <w:lang w:val="de-DE"/>
        </w:rPr>
        <w:t>.</w:t>
      </w:r>
    </w:p>
    <w:p w14:paraId="63684417" w14:textId="32090165" w:rsidR="004A1829" w:rsidRPr="00C7384F" w:rsidRDefault="00B001F7" w:rsidP="004A1829">
      <w:pPr>
        <w:pStyle w:val="address"/>
        <w:rPr>
          <w:rStyle w:val="e-mail"/>
          <w:lang w:val="de-DE"/>
        </w:rPr>
      </w:pPr>
      <w:hyperlink r:id="rId8" w:history="1">
        <w:r w:rsidR="004A1829" w:rsidRPr="004A1829">
          <w:rPr>
            <w:rStyle w:val="e-mail"/>
            <w:lang w:val="de-DE"/>
          </w:rPr>
          <w:t>manuelignaciolopez222@gmail.com</w:t>
        </w:r>
      </w:hyperlink>
    </w:p>
    <w:p w14:paraId="2CD2B230" w14:textId="3D0BB43B" w:rsidR="004A1829" w:rsidRDefault="00B001F7" w:rsidP="004A1829">
      <w:pPr>
        <w:pStyle w:val="address"/>
        <w:rPr>
          <w:rStyle w:val="e-mail"/>
          <w:lang w:val="de-DE"/>
        </w:rPr>
      </w:pPr>
      <w:hyperlink r:id="rId9" w:history="1">
        <w:r w:rsidR="004A1829" w:rsidRPr="007A6C10">
          <w:rPr>
            <w:rStyle w:val="Hipervnculo"/>
            <w:rFonts w:ascii="Courier" w:hAnsi="Courier"/>
            <w:noProof/>
            <w:spacing w:val="-6"/>
            <w:lang w:val="de-DE"/>
          </w:rPr>
          <w:t>natali.anabella@gmail.com</w:t>
        </w:r>
      </w:hyperlink>
    </w:p>
    <w:p w14:paraId="050E1FB1" w14:textId="311BB587" w:rsidR="000C2905" w:rsidRDefault="00B001F7" w:rsidP="004A1829">
      <w:pPr>
        <w:pStyle w:val="address"/>
        <w:rPr>
          <w:rStyle w:val="e-mail"/>
          <w:lang w:val="de-DE"/>
        </w:rPr>
      </w:pPr>
      <w:hyperlink r:id="rId10" w:history="1">
        <w:r w:rsidR="00C7384F" w:rsidRPr="00053332">
          <w:rPr>
            <w:rStyle w:val="Hipervnculo"/>
            <w:rFonts w:ascii="Courier" w:hAnsi="Courier"/>
            <w:noProof/>
            <w:spacing w:val="-6"/>
            <w:lang w:val="de-DE"/>
          </w:rPr>
          <w:t>ernestovillasante@gmail.com</w:t>
        </w:r>
      </w:hyperlink>
    </w:p>
    <w:p w14:paraId="4F055428" w14:textId="038B31E2" w:rsidR="00A17B2A" w:rsidRDefault="00B001F7" w:rsidP="004A1829">
      <w:pPr>
        <w:pStyle w:val="address"/>
        <w:rPr>
          <w:rStyle w:val="e-mail"/>
          <w:lang w:val="de-DE"/>
        </w:rPr>
      </w:pPr>
      <w:hyperlink r:id="rId11" w:history="1">
        <w:r w:rsidR="004A1829" w:rsidRPr="007A6C10">
          <w:rPr>
            <w:rStyle w:val="Hipervnculo"/>
            <w:rFonts w:ascii="Courier" w:hAnsi="Courier"/>
            <w:noProof/>
            <w:spacing w:val="-6"/>
            <w:lang w:val="de-DE"/>
          </w:rPr>
          <w:t>adelaide.valentin@gmail.com</w:t>
        </w:r>
      </w:hyperlink>
    </w:p>
    <w:p w14:paraId="63207466" w14:textId="2DFAA967" w:rsidR="004A7107" w:rsidRPr="00681644" w:rsidRDefault="004A7107" w:rsidP="00681644">
      <w:pPr>
        <w:pStyle w:val="abstract"/>
        <w:spacing w:after="0"/>
        <w:rPr>
          <w:lang w:val="es-AR"/>
        </w:rPr>
      </w:pPr>
      <w:r w:rsidRPr="00681644">
        <w:rPr>
          <w:b/>
          <w:lang w:val="de-DE"/>
        </w:rPr>
        <w:t>Abstract.</w:t>
      </w:r>
      <w:r w:rsidRPr="00C7384F">
        <w:rPr>
          <w:lang w:val="de-DE"/>
        </w:rPr>
        <w:t xml:space="preserve"> </w:t>
      </w:r>
      <w:r w:rsidR="00681644" w:rsidRPr="00681644">
        <w:rPr>
          <w:lang w:val="es-AR"/>
        </w:rPr>
        <w:t xml:space="preserve">En este </w:t>
      </w:r>
      <w:r w:rsidR="005B3480">
        <w:rPr>
          <w:lang w:val="es-AR"/>
        </w:rPr>
        <w:t xml:space="preserve">informe se hablará lo visto en el seminario dictado por </w:t>
      </w:r>
      <w:r w:rsidR="005B3480" w:rsidRPr="005B3480">
        <w:rPr>
          <w:lang w:val="es-AR"/>
        </w:rPr>
        <w:t xml:space="preserve">Javier Ulises Ortiz y Sergio Daniel </w:t>
      </w:r>
      <w:proofErr w:type="spellStart"/>
      <w:r w:rsidR="005B3480" w:rsidRPr="005B3480">
        <w:rPr>
          <w:lang w:val="es-AR"/>
        </w:rPr>
        <w:t>Skobalski</w:t>
      </w:r>
      <w:proofErr w:type="spellEnd"/>
      <w:r w:rsidR="005B3480">
        <w:rPr>
          <w:lang w:val="es-AR"/>
        </w:rPr>
        <w:t xml:space="preserve"> en la facultad de </w:t>
      </w:r>
      <w:proofErr w:type="spellStart"/>
      <w:r w:rsidR="005B3480">
        <w:rPr>
          <w:lang w:val="es-AR"/>
        </w:rPr>
        <w:t>FFyL</w:t>
      </w:r>
      <w:proofErr w:type="spellEnd"/>
      <w:r w:rsidR="005B3480">
        <w:rPr>
          <w:lang w:val="es-AR"/>
        </w:rPr>
        <w:t xml:space="preserve"> de la </w:t>
      </w:r>
      <w:proofErr w:type="spellStart"/>
      <w:r w:rsidR="005B3480">
        <w:rPr>
          <w:lang w:val="es-AR"/>
        </w:rPr>
        <w:t>UNCuyo</w:t>
      </w:r>
      <w:proofErr w:type="spellEnd"/>
      <w:r w:rsidR="005B3480">
        <w:rPr>
          <w:lang w:val="es-AR"/>
        </w:rPr>
        <w:t>. Se abordará el contexto histórico de la guerra y se verán los motivos de la misma.</w:t>
      </w:r>
    </w:p>
    <w:p w14:paraId="4B6A5B1A" w14:textId="77777777" w:rsidR="00005140" w:rsidRDefault="004A1829" w:rsidP="00005140">
      <w:pPr>
        <w:pStyle w:val="keywords"/>
        <w:rPr>
          <w:lang w:val="es-AR"/>
        </w:rPr>
      </w:pPr>
      <w:r w:rsidRPr="00226000">
        <w:rPr>
          <w:b/>
          <w:noProof/>
          <w:lang w:val="es-AR"/>
        </w:rPr>
        <w:t>Keywords.</w:t>
      </w:r>
      <w:r w:rsidRPr="00226000">
        <w:rPr>
          <w:noProof/>
          <w:lang w:val="es-AR"/>
        </w:rPr>
        <w:t xml:space="preserve"> </w:t>
      </w:r>
      <w:r w:rsidR="005B3480">
        <w:rPr>
          <w:lang w:val="es-AR"/>
        </w:rPr>
        <w:t>Guerra, Rusia, Ucrania, Conflicto, Bélico, Seminario</w:t>
      </w:r>
    </w:p>
    <w:p w14:paraId="019706AB" w14:textId="6EA0DF5B" w:rsidR="00005140" w:rsidRPr="00B539E1" w:rsidRDefault="00005140" w:rsidP="00B539E1">
      <w:pPr>
        <w:pStyle w:val="heading1"/>
        <w:rPr>
          <w:rStyle w:val="heading4"/>
          <w:i w:val="0"/>
          <w:iCs/>
          <w:lang w:val="es-AR"/>
        </w:rPr>
      </w:pPr>
      <w:r w:rsidRPr="00B539E1">
        <w:rPr>
          <w:rStyle w:val="heading4"/>
          <w:i w:val="0"/>
          <w:iCs/>
          <w:lang w:val="es-AR"/>
        </w:rPr>
        <w:t>Primera parte</w:t>
      </w:r>
    </w:p>
    <w:p w14:paraId="2CA59D92" w14:textId="1E457877" w:rsidR="00005140" w:rsidRDefault="00005140" w:rsidP="00005140">
      <w:pPr>
        <w:rPr>
          <w:lang w:val="es-AR"/>
        </w:rPr>
      </w:pPr>
      <w:r w:rsidRPr="00005140">
        <w:rPr>
          <w:lang w:val="es-AR"/>
        </w:rPr>
        <w:t>Para comenzar el análisis se retroceden algunos años para reconocer el rol de China en la organización del nuevo orden mundial.</w:t>
      </w:r>
    </w:p>
    <w:p w14:paraId="6A2B35E9" w14:textId="77777777" w:rsidR="00005140" w:rsidRPr="00005140" w:rsidRDefault="00005140" w:rsidP="00005140">
      <w:pPr>
        <w:rPr>
          <w:lang w:val="es-AR"/>
        </w:rPr>
      </w:pPr>
    </w:p>
    <w:p w14:paraId="602DF7FC" w14:textId="14366007" w:rsidR="00A17B2A" w:rsidRPr="00B539E1" w:rsidRDefault="00A17B2A" w:rsidP="00005140">
      <w:pPr>
        <w:pStyle w:val="heading2"/>
        <w:spacing w:before="0"/>
        <w:rPr>
          <w:rStyle w:val="heading4"/>
          <w:i w:val="0"/>
          <w:iCs w:val="0"/>
          <w:lang w:val="es-AR"/>
        </w:rPr>
      </w:pPr>
      <w:r w:rsidRPr="00B539E1">
        <w:rPr>
          <w:rStyle w:val="heading4"/>
          <w:i w:val="0"/>
          <w:iCs w:val="0"/>
          <w:lang w:val="es-AR"/>
        </w:rPr>
        <w:t xml:space="preserve"> </w:t>
      </w:r>
      <w:r w:rsidR="00005140" w:rsidRPr="00B539E1">
        <w:rPr>
          <w:rStyle w:val="heading4"/>
          <w:i w:val="0"/>
          <w:iCs w:val="0"/>
          <w:lang w:val="es-AR"/>
        </w:rPr>
        <w:t>Marco geopolítico</w:t>
      </w:r>
    </w:p>
    <w:p w14:paraId="265B3BE1" w14:textId="77777777" w:rsidR="00005140" w:rsidRPr="00005140" w:rsidRDefault="00005140" w:rsidP="00005140">
      <w:pPr>
        <w:rPr>
          <w:lang w:val="es-AR"/>
        </w:rPr>
      </w:pPr>
      <w:r w:rsidRPr="00005140">
        <w:rPr>
          <w:lang w:val="es-AR"/>
        </w:rPr>
        <w:t>Inicia en el año 2012, momento en que asume el presidente de la República popular China, Xi Jinping. Ese año Obama anuncia la estrategia de reequilibrio, dividida en cuatro pilares.</w:t>
      </w:r>
    </w:p>
    <w:p w14:paraId="1514E77B" w14:textId="77777777" w:rsidR="00005140" w:rsidRPr="00005140" w:rsidRDefault="00005140" w:rsidP="00005140">
      <w:pPr>
        <w:rPr>
          <w:lang w:val="es-AR"/>
        </w:rPr>
      </w:pPr>
      <w:r w:rsidRPr="00005140">
        <w:rPr>
          <w:lang w:val="es-AR"/>
        </w:rPr>
        <w:t xml:space="preserve">El primero fue el compromiso de Estados Unidos con un conjunto de principios que ayudaron a fomentar la paz y la seguridad en la región en el siglo XX. </w:t>
      </w:r>
    </w:p>
    <w:p w14:paraId="5E010AC3" w14:textId="311DF085" w:rsidR="00005140" w:rsidRPr="00005140" w:rsidRDefault="00005140" w:rsidP="00005140">
      <w:pPr>
        <w:rPr>
          <w:lang w:val="es-AR"/>
        </w:rPr>
      </w:pPr>
      <w:r w:rsidRPr="00005140">
        <w:rPr>
          <w:lang w:val="es-AR"/>
        </w:rPr>
        <w:t>El segundo pilar fue modernizar y fortalecer las alianzas y asociaciones de Estados Unidos en la región, y desarrollar otras nuevas.</w:t>
      </w:r>
    </w:p>
    <w:p w14:paraId="6906B3B4" w14:textId="0C601F19" w:rsidR="00005140" w:rsidRPr="00005140" w:rsidRDefault="00005140" w:rsidP="00005140">
      <w:pPr>
        <w:rPr>
          <w:lang w:val="es-AR"/>
        </w:rPr>
      </w:pPr>
      <w:r w:rsidRPr="00005140">
        <w:rPr>
          <w:lang w:val="es-AR"/>
        </w:rPr>
        <w:t>El tercero fue mejorar las alianzas y asociaciones a través del entrenamiento y de maniobras conjuntas.</w:t>
      </w:r>
    </w:p>
    <w:p w14:paraId="4128EA90" w14:textId="16C00CD4" w:rsidR="00005140" w:rsidRPr="00005140" w:rsidRDefault="00005140" w:rsidP="00005140">
      <w:pPr>
        <w:rPr>
          <w:lang w:val="es-AR"/>
        </w:rPr>
      </w:pPr>
      <w:r w:rsidRPr="00005140">
        <w:rPr>
          <w:lang w:val="es-AR"/>
        </w:rPr>
        <w:t>El pilar final del reequilibrio estadounidense fue la proyección de fuerzas. Se planeó tener el 60% de la flota naval basada en el Pacífico para 2020, y el presupuesto de defensa de Estados Unidos preservó, e incluso fomento, la inversión en nuevos activos y mayores capacidades, necesarias en el teatro del Pacífico.</w:t>
      </w:r>
    </w:p>
    <w:p w14:paraId="59BB7EE9" w14:textId="3065E07E" w:rsidR="00005140" w:rsidRPr="00005140" w:rsidRDefault="00005140" w:rsidP="00005140">
      <w:pPr>
        <w:rPr>
          <w:lang w:val="es-AR"/>
        </w:rPr>
      </w:pPr>
      <w:r w:rsidRPr="00005140">
        <w:rPr>
          <w:lang w:val="es-AR"/>
        </w:rPr>
        <w:t>Ese año se instala un sistema de antimisiles en Corea del Sur (THAAD) que logra derribar misiles en su última fase. Debido a esto comienzan a reflotar los conflictos en la región, y el presidente chino anunció en 2013 el proyecto del siglo "la nueva ruta de la seda". Su idea es fortalecer la posición de China a nivel mundial, China tiene problemas territoriales con 17 países.</w:t>
      </w:r>
    </w:p>
    <w:p w14:paraId="0900A05E" w14:textId="77777777" w:rsidR="00005140" w:rsidRPr="00005140" w:rsidRDefault="00005140" w:rsidP="00005140">
      <w:pPr>
        <w:rPr>
          <w:lang w:val="es-AR"/>
        </w:rPr>
      </w:pPr>
      <w:r w:rsidRPr="00005140">
        <w:rPr>
          <w:lang w:val="es-AR"/>
        </w:rPr>
        <w:lastRenderedPageBreak/>
        <w:t>Estos dos corredores terrestres buscan evitar a India, el curso es uno de los países con los viajes china tiene conflictos.</w:t>
      </w:r>
    </w:p>
    <w:p w14:paraId="7814E2F4" w14:textId="77777777" w:rsidR="00005140" w:rsidRPr="00005140" w:rsidRDefault="00005140" w:rsidP="00005140">
      <w:pPr>
        <w:rPr>
          <w:lang w:val="es-AR"/>
        </w:rPr>
      </w:pPr>
      <w:r w:rsidRPr="00005140">
        <w:rPr>
          <w:lang w:val="es-AR"/>
        </w:rPr>
        <w:t xml:space="preserve">Otro aspecto importante es evitar el estrecho de Malaca, por el cual pasa el 30% del petróleo mundial, el 80% del mercado mundial, y varios barcos con contenedores. En este estrecho hay una base de EEUU, quien puede controlarlo y cerrarlo. </w:t>
      </w:r>
    </w:p>
    <w:p w14:paraId="6E75C98C" w14:textId="76E950CC" w:rsidR="00005140" w:rsidRPr="00005140" w:rsidRDefault="00005140" w:rsidP="002E0667">
      <w:pPr>
        <w:rPr>
          <w:lang w:val="es-AR"/>
        </w:rPr>
      </w:pPr>
      <w:r w:rsidRPr="00005140">
        <w:rPr>
          <w:lang w:val="es-AR"/>
        </w:rPr>
        <w:t>China no quiere depender de su relación con EEUU para poder comerciar</w:t>
      </w:r>
      <w:r w:rsidR="002E0667">
        <w:rPr>
          <w:lang w:val="es-AR"/>
        </w:rPr>
        <w:t xml:space="preserve"> ya que</w:t>
      </w:r>
      <w:r w:rsidRPr="00005140">
        <w:rPr>
          <w:lang w:val="es-AR"/>
        </w:rPr>
        <w:t xml:space="preserve"> debido a esto se podrían generar catástrofes energéticas en China.</w:t>
      </w:r>
    </w:p>
    <w:p w14:paraId="37C1F460" w14:textId="77777777" w:rsidR="00005140" w:rsidRPr="00005140" w:rsidRDefault="00005140" w:rsidP="00005140">
      <w:pPr>
        <w:rPr>
          <w:lang w:val="es-AR"/>
        </w:rPr>
      </w:pPr>
      <w:r w:rsidRPr="00005140">
        <w:rPr>
          <w:lang w:val="es-AR"/>
        </w:rPr>
        <w:t>En Irán, China está construyendo un puerto de aguas profundas. Todo esto genera una competencia estratégica con EEUU.</w:t>
      </w:r>
    </w:p>
    <w:p w14:paraId="26C8CBBC" w14:textId="77777777" w:rsidR="00005140" w:rsidRPr="00005140" w:rsidRDefault="00005140" w:rsidP="00005140">
      <w:pPr>
        <w:rPr>
          <w:lang w:val="es-AR"/>
        </w:rPr>
      </w:pPr>
      <w:r w:rsidRPr="00005140">
        <w:rPr>
          <w:lang w:val="es-AR"/>
        </w:rPr>
        <w:t>El "Collar de perlas" de China, son distintos estrechos y puntos marítimos que le permiten moverse con el comercio, y cuyo fin no se limita a tal objetivo, sino también al de establecer una flota militar naval a nivel mundial.</w:t>
      </w:r>
    </w:p>
    <w:p w14:paraId="050E9A41" w14:textId="08189E36" w:rsidR="00005140" w:rsidRDefault="00005140" w:rsidP="00005140">
      <w:pPr>
        <w:rPr>
          <w:lang w:val="es-AR"/>
        </w:rPr>
      </w:pPr>
      <w:r w:rsidRPr="00005140">
        <w:rPr>
          <w:lang w:val="es-AR"/>
        </w:rPr>
        <w:t xml:space="preserve">Yibuti fue </w:t>
      </w:r>
      <w:proofErr w:type="gramStart"/>
      <w:r>
        <w:rPr>
          <w:lang w:val="es-AR"/>
        </w:rPr>
        <w:t>la</w:t>
      </w:r>
      <w:r w:rsidRPr="00005140">
        <w:rPr>
          <w:lang w:val="es-AR"/>
        </w:rPr>
        <w:t xml:space="preserve"> primer base militar</w:t>
      </w:r>
      <w:proofErr w:type="gramEnd"/>
      <w:r w:rsidRPr="00005140">
        <w:rPr>
          <w:lang w:val="es-AR"/>
        </w:rPr>
        <w:t xml:space="preserve"> china en el exterior.</w:t>
      </w:r>
    </w:p>
    <w:p w14:paraId="0CF6BD94" w14:textId="77777777" w:rsidR="00005140" w:rsidRPr="00005140" w:rsidRDefault="00005140" w:rsidP="00005140">
      <w:pPr>
        <w:rPr>
          <w:lang w:val="es-AR"/>
        </w:rPr>
      </w:pPr>
      <w:r w:rsidRPr="00005140">
        <w:rPr>
          <w:lang w:val="es-AR"/>
        </w:rPr>
        <w:t>En el año 2014 el presidente de China anuncia el banco asiático de inversión en infraestructura.</w:t>
      </w:r>
    </w:p>
    <w:p w14:paraId="030C7F78" w14:textId="55537C32" w:rsidR="00005140" w:rsidRDefault="00005140" w:rsidP="002E0667">
      <w:pPr>
        <w:rPr>
          <w:lang w:val="es-AR"/>
        </w:rPr>
      </w:pPr>
      <w:r w:rsidRPr="00005140">
        <w:rPr>
          <w:lang w:val="es-AR"/>
        </w:rPr>
        <w:t>En 2017 asume Donald Trump, y se da una lista de cambios políticos por su parte.</w:t>
      </w:r>
    </w:p>
    <w:p w14:paraId="6BE6423D" w14:textId="1945E566" w:rsidR="00005140" w:rsidRPr="007F52BB" w:rsidRDefault="00005140" w:rsidP="007F52BB">
      <w:pPr>
        <w:pStyle w:val="heading2"/>
        <w:rPr>
          <w:lang w:val="es-AR"/>
        </w:rPr>
      </w:pPr>
      <w:r w:rsidRPr="00005140">
        <w:rPr>
          <w:lang w:val="es-AR"/>
        </w:rPr>
        <w:t>Reestructura estrategias geopolíticas</w:t>
      </w:r>
    </w:p>
    <w:p w14:paraId="7B88106C" w14:textId="77777777" w:rsidR="00005140" w:rsidRPr="00005140" w:rsidRDefault="00005140" w:rsidP="00005140">
      <w:pPr>
        <w:rPr>
          <w:lang w:val="es-AR"/>
        </w:rPr>
      </w:pPr>
      <w:r w:rsidRPr="00005140">
        <w:rPr>
          <w:lang w:val="es-AR"/>
        </w:rPr>
        <w:t xml:space="preserve">En 2018 el secretario de defensa anuncia equipamiento y entrenamiento de las fuerzas EEUU. </w:t>
      </w:r>
    </w:p>
    <w:p w14:paraId="0F19AFBF" w14:textId="6B4BE9B7" w:rsidR="007F52BB" w:rsidRDefault="00005140" w:rsidP="007F52BB">
      <w:pPr>
        <w:rPr>
          <w:lang w:val="es-AR"/>
        </w:rPr>
      </w:pPr>
      <w:r w:rsidRPr="00005140">
        <w:rPr>
          <w:lang w:val="es-AR"/>
        </w:rPr>
        <w:t>El presidente chino Xi JINPING anunció la ruta polar de la seda que se da como consecuencia del cambio climático del deshielo del ártico. Esta ruta es estratégica para las potencias globales.</w:t>
      </w:r>
    </w:p>
    <w:p w14:paraId="23B8DDAB" w14:textId="188EA2FC" w:rsidR="007F52BB" w:rsidRPr="007F52BB" w:rsidRDefault="007F52BB" w:rsidP="007F52BB">
      <w:pPr>
        <w:pStyle w:val="Ttulo4"/>
        <w:rPr>
          <w:rStyle w:val="heading4"/>
        </w:rPr>
      </w:pPr>
      <w:proofErr w:type="spellStart"/>
      <w:r w:rsidRPr="007F52BB">
        <w:rPr>
          <w:rStyle w:val="heading4"/>
        </w:rPr>
        <w:t>Comparación</w:t>
      </w:r>
      <w:proofErr w:type="spellEnd"/>
      <w:r w:rsidRPr="007F52BB">
        <w:rPr>
          <w:rStyle w:val="heading4"/>
        </w:rPr>
        <w:t xml:space="preserve">. </w:t>
      </w:r>
    </w:p>
    <w:p w14:paraId="545BECE7" w14:textId="77777777" w:rsidR="007F52BB" w:rsidRDefault="007F52BB" w:rsidP="007F52BB">
      <w:pPr>
        <w:pStyle w:val="numitem"/>
        <w:rPr>
          <w:lang w:val="es-AR"/>
        </w:rPr>
      </w:pPr>
      <w:r w:rsidRPr="007F52BB">
        <w:rPr>
          <w:lang w:val="es-AR"/>
        </w:rPr>
        <w:t>Vladivostok-San Petersburgo</w:t>
      </w:r>
      <w:r>
        <w:rPr>
          <w:lang w:val="es-AR"/>
        </w:rPr>
        <w:t xml:space="preserve">: </w:t>
      </w:r>
      <w:r w:rsidRPr="007F52BB">
        <w:rPr>
          <w:lang w:val="es-AR"/>
        </w:rPr>
        <w:t xml:space="preserve">Canal de Suez 52 días, Canal ártico 31 días                                                        </w:t>
      </w:r>
    </w:p>
    <w:p w14:paraId="697AB7FD" w14:textId="77777777" w:rsidR="007F52BB" w:rsidRDefault="007F52BB" w:rsidP="007F52BB">
      <w:pPr>
        <w:pStyle w:val="numitem"/>
        <w:spacing w:before="0"/>
        <w:rPr>
          <w:lang w:val="es-AR"/>
        </w:rPr>
      </w:pPr>
      <w:r w:rsidRPr="007F52BB">
        <w:rPr>
          <w:lang w:val="es-AR"/>
        </w:rPr>
        <w:t>Tokio-Rotterdam</w:t>
      </w:r>
      <w:r>
        <w:rPr>
          <w:lang w:val="es-AR"/>
        </w:rPr>
        <w:t xml:space="preserve">: </w:t>
      </w:r>
      <w:r w:rsidRPr="007F52BB">
        <w:rPr>
          <w:lang w:val="es-AR"/>
        </w:rPr>
        <w:t>Canal de Suez 47 días, Canal</w:t>
      </w:r>
      <w:r>
        <w:rPr>
          <w:lang w:val="es-AR"/>
        </w:rPr>
        <w:t xml:space="preserve"> </w:t>
      </w:r>
      <w:r w:rsidRPr="007F52BB">
        <w:rPr>
          <w:lang w:val="es-AR"/>
        </w:rPr>
        <w:t>ártico 29</w:t>
      </w:r>
      <w:r>
        <w:rPr>
          <w:lang w:val="es-AR"/>
        </w:rPr>
        <w:t xml:space="preserve"> </w:t>
      </w:r>
      <w:r w:rsidRPr="007F52BB">
        <w:rPr>
          <w:lang w:val="es-AR"/>
        </w:rPr>
        <w:t xml:space="preserve">días    </w:t>
      </w:r>
    </w:p>
    <w:p w14:paraId="68B83BF2" w14:textId="77777777" w:rsidR="002E0667" w:rsidRPr="00A54F5B" w:rsidRDefault="002E0667" w:rsidP="002E0667">
      <w:pPr>
        <w:pStyle w:val="p1a"/>
        <w:rPr>
          <w:lang w:val="es-AR"/>
        </w:rPr>
      </w:pPr>
      <w:r w:rsidRPr="00A54F5B">
        <w:rPr>
          <w:lang w:val="es-AR"/>
        </w:rPr>
        <w:t>Esto genera una nueva competencia estratégica con EEUU, y en ese mismo año Trump propone a Dinamarca la compra de Groenlandia para dominar esa región.</w:t>
      </w:r>
    </w:p>
    <w:p w14:paraId="0D6F75A2" w14:textId="3171EF4E" w:rsidR="002E0667" w:rsidRPr="002E0667" w:rsidRDefault="002E0667" w:rsidP="002E0667">
      <w:pPr>
        <w:rPr>
          <w:lang w:val="es-AR" w:eastAsia="es-AR"/>
        </w:rPr>
      </w:pPr>
      <w:r w:rsidRPr="002E0667">
        <w:rPr>
          <w:lang w:val="es-AR" w:eastAsia="es-AR"/>
        </w:rPr>
        <w:t>La importancia geoestratégica de esta ruta: Rusia creó un barco rompehielos nuclear (el más grande del mundo).</w:t>
      </w:r>
    </w:p>
    <w:p w14:paraId="17B5BE1A" w14:textId="7AF648CB" w:rsidR="002E0667" w:rsidRPr="002E0667" w:rsidRDefault="002E0667" w:rsidP="002E0667">
      <w:pPr>
        <w:rPr>
          <w:lang w:val="es-AR" w:eastAsia="es-AR"/>
        </w:rPr>
      </w:pPr>
      <w:r w:rsidRPr="002E0667">
        <w:rPr>
          <w:lang w:val="es-AR" w:eastAsia="es-AR"/>
        </w:rPr>
        <w:t xml:space="preserve">En 2019 China anuncia la construcción de la ruta de la seda digital (cables submarinos), que genera otro nuevo campo de batalla por el dominio del 5G, Internet </w:t>
      </w:r>
      <w:proofErr w:type="spellStart"/>
      <w:r w:rsidRPr="002E0667">
        <w:rPr>
          <w:lang w:val="es-AR" w:eastAsia="es-AR"/>
        </w:rPr>
        <w:t>of</w:t>
      </w:r>
      <w:proofErr w:type="spellEnd"/>
      <w:r w:rsidRPr="002E0667">
        <w:rPr>
          <w:lang w:val="es-AR" w:eastAsia="es-AR"/>
        </w:rPr>
        <w:t xml:space="preserve"> </w:t>
      </w:r>
      <w:proofErr w:type="spellStart"/>
      <w:r w:rsidRPr="002E0667">
        <w:rPr>
          <w:lang w:val="es-AR" w:eastAsia="es-AR"/>
        </w:rPr>
        <w:t>things</w:t>
      </w:r>
      <w:proofErr w:type="spellEnd"/>
      <w:r w:rsidRPr="002E0667">
        <w:rPr>
          <w:lang w:val="es-AR" w:eastAsia="es-AR"/>
        </w:rPr>
        <w:t xml:space="preserve"> (</w:t>
      </w:r>
      <w:proofErr w:type="spellStart"/>
      <w:r w:rsidRPr="002E0667">
        <w:rPr>
          <w:lang w:val="es-AR" w:eastAsia="es-AR"/>
        </w:rPr>
        <w:t>IoT</w:t>
      </w:r>
      <w:proofErr w:type="spellEnd"/>
      <w:r w:rsidRPr="002E0667">
        <w:rPr>
          <w:lang w:val="es-AR" w:eastAsia="es-AR"/>
        </w:rPr>
        <w:t>), Inteligencia artificial, Drones militares, hacking, Drones con IA; estos últimos tienen una relevancia superior debido a aplicaciones militares. </w:t>
      </w:r>
    </w:p>
    <w:p w14:paraId="324AA49E" w14:textId="77777777" w:rsidR="002E0667" w:rsidRPr="002E0667" w:rsidRDefault="002E0667" w:rsidP="002E0667">
      <w:pPr>
        <w:rPr>
          <w:lang w:val="es-AR" w:eastAsia="es-AR"/>
        </w:rPr>
      </w:pPr>
      <w:r w:rsidRPr="002E0667">
        <w:rPr>
          <w:lang w:val="es-AR" w:eastAsia="es-AR"/>
        </w:rPr>
        <w:t>La cuarta revolución Industrial es la primera dominada por oriente, la primera fue dominada por Inglaterra, 2da y tercera por EEUU y la 4ta por China.</w:t>
      </w:r>
    </w:p>
    <w:p w14:paraId="749A0B93" w14:textId="77777777" w:rsidR="002E0667" w:rsidRPr="002E0667" w:rsidRDefault="002E0667" w:rsidP="002E0667">
      <w:pPr>
        <w:rPr>
          <w:lang w:val="es-AR" w:eastAsia="es-AR"/>
        </w:rPr>
      </w:pPr>
    </w:p>
    <w:p w14:paraId="54BAFFDC" w14:textId="77777777" w:rsidR="002E0667" w:rsidRPr="002E0667" w:rsidRDefault="002E0667" w:rsidP="002E0667">
      <w:pPr>
        <w:rPr>
          <w:lang w:val="es-AR" w:eastAsia="es-AR"/>
        </w:rPr>
      </w:pPr>
      <w:r w:rsidRPr="002E0667">
        <w:rPr>
          <w:lang w:val="es-AR" w:eastAsia="es-AR"/>
        </w:rPr>
        <w:t>La 4ta revolución industrial es la más rápida y profunda y no está monopolizada por occidente.</w:t>
      </w:r>
    </w:p>
    <w:p w14:paraId="24F685B2" w14:textId="77777777" w:rsidR="002E0667" w:rsidRPr="002E0667" w:rsidRDefault="002E0667" w:rsidP="002E0667">
      <w:pPr>
        <w:rPr>
          <w:lang w:val="es-AR" w:eastAsia="es-AR"/>
        </w:rPr>
      </w:pPr>
      <w:r w:rsidRPr="002E0667">
        <w:rPr>
          <w:lang w:val="es-AR" w:eastAsia="es-AR"/>
        </w:rPr>
        <w:t xml:space="preserve">En 2020 y 2021 se anuncia la ruta de la seda sanitaria como consecuencia del COVID </w:t>
      </w:r>
      <w:proofErr w:type="gramStart"/>
      <w:r w:rsidRPr="002E0667">
        <w:rPr>
          <w:lang w:val="es-AR" w:eastAsia="es-AR"/>
        </w:rPr>
        <w:t>19 ,</w:t>
      </w:r>
      <w:proofErr w:type="gramEnd"/>
      <w:r w:rsidRPr="002E0667">
        <w:rPr>
          <w:lang w:val="es-AR" w:eastAsia="es-AR"/>
        </w:rPr>
        <w:t xml:space="preserve"> se observa una tendencia hacia la desglobalización, proteccionismo y relocalización de empresas. </w:t>
      </w:r>
    </w:p>
    <w:p w14:paraId="2073D149" w14:textId="77777777" w:rsidR="002E0667" w:rsidRPr="002E0667" w:rsidRDefault="002E0667" w:rsidP="002E0667">
      <w:pPr>
        <w:rPr>
          <w:lang w:val="es-AR" w:eastAsia="es-AR"/>
        </w:rPr>
      </w:pPr>
      <w:r w:rsidRPr="002E0667">
        <w:rPr>
          <w:lang w:val="es-AR" w:eastAsia="es-AR"/>
        </w:rPr>
        <w:lastRenderedPageBreak/>
        <w:t>En esta nueva ruta de la seda, China brinda ayuda a 147 países.</w:t>
      </w:r>
    </w:p>
    <w:p w14:paraId="1630AC46" w14:textId="77777777" w:rsidR="002E0667" w:rsidRPr="002E0667" w:rsidRDefault="002E0667" w:rsidP="002E0667">
      <w:pPr>
        <w:rPr>
          <w:lang w:val="es-AR" w:eastAsia="es-AR"/>
        </w:rPr>
      </w:pPr>
      <w:r w:rsidRPr="002E0667">
        <w:rPr>
          <w:lang w:val="es-AR" w:eastAsia="es-AR"/>
        </w:rPr>
        <w:t xml:space="preserve">En 2021 asume </w:t>
      </w:r>
      <w:proofErr w:type="spellStart"/>
      <w:r w:rsidRPr="002E0667">
        <w:rPr>
          <w:lang w:val="es-AR" w:eastAsia="es-AR"/>
        </w:rPr>
        <w:t>Biden</w:t>
      </w:r>
      <w:proofErr w:type="spellEnd"/>
      <w:r w:rsidRPr="002E0667">
        <w:rPr>
          <w:lang w:val="es-AR" w:eastAsia="es-AR"/>
        </w:rPr>
        <w:t xml:space="preserve"> y retrotrae muchas de las medidas de Trump, pero se incrementa el pivote hacia Asia.</w:t>
      </w:r>
    </w:p>
    <w:p w14:paraId="644DA93B" w14:textId="77777777" w:rsidR="002E0667" w:rsidRPr="002E0667" w:rsidRDefault="002E0667" w:rsidP="002E0667">
      <w:pPr>
        <w:rPr>
          <w:lang w:val="es-AR" w:eastAsia="es-AR"/>
        </w:rPr>
      </w:pPr>
      <w:r w:rsidRPr="002E0667">
        <w:rPr>
          <w:lang w:val="es-AR" w:eastAsia="es-AR"/>
        </w:rPr>
        <w:t xml:space="preserve">En 2021 </w:t>
      </w:r>
      <w:proofErr w:type="spellStart"/>
      <w:r w:rsidRPr="002E0667">
        <w:rPr>
          <w:lang w:val="es-AR" w:eastAsia="es-AR"/>
        </w:rPr>
        <w:t>Biden</w:t>
      </w:r>
      <w:proofErr w:type="spellEnd"/>
      <w:r w:rsidRPr="002E0667">
        <w:rPr>
          <w:lang w:val="es-AR" w:eastAsia="es-AR"/>
        </w:rPr>
        <w:t xml:space="preserve"> activa el QUAD, foro de seguridad (EEUU-Australia-India -Japón).</w:t>
      </w:r>
    </w:p>
    <w:p w14:paraId="1262384B" w14:textId="77777777" w:rsidR="002E0667" w:rsidRPr="002E0667" w:rsidRDefault="002E0667" w:rsidP="002E0667">
      <w:pPr>
        <w:rPr>
          <w:lang w:val="es-AR" w:eastAsia="es-AR"/>
        </w:rPr>
      </w:pPr>
      <w:r w:rsidRPr="002E0667">
        <w:rPr>
          <w:lang w:val="es-AR" w:eastAsia="es-AR"/>
        </w:rPr>
        <w:t>India y Australia ayudan a EEUU a cerrar los estrechos de Malaca, Sonda y Lombok, e islas Coco.</w:t>
      </w:r>
    </w:p>
    <w:p w14:paraId="2D625217" w14:textId="1A0A3B73" w:rsidR="00A17B2A" w:rsidRDefault="007F52BB" w:rsidP="002E0667">
      <w:pPr>
        <w:rPr>
          <w:lang w:val="es-AR"/>
        </w:rPr>
      </w:pPr>
      <w:r w:rsidRPr="007F52BB">
        <w:rPr>
          <w:lang w:val="es-AR"/>
        </w:rPr>
        <w:t xml:space="preserve"> </w:t>
      </w:r>
      <w:r w:rsidR="002E0667" w:rsidRPr="002E0667">
        <w:rPr>
          <w:lang w:val="es-AR"/>
        </w:rPr>
        <w:t>Japón refuerza su armada en las islas aledañas y reconoce, por primera vez, a Taiwán como actor independiente (y no como parte de China).</w:t>
      </w:r>
    </w:p>
    <w:p w14:paraId="342ECACA" w14:textId="40E96A9C" w:rsidR="002E0667" w:rsidRDefault="002E0667" w:rsidP="002E0667">
      <w:pPr>
        <w:pStyle w:val="heading2"/>
        <w:rPr>
          <w:lang w:val="es-AR"/>
        </w:rPr>
      </w:pPr>
      <w:r w:rsidRPr="002E0667">
        <w:rPr>
          <w:lang w:val="es-AR"/>
        </w:rPr>
        <w:t>Tensión en el mar del sur de China</w:t>
      </w:r>
    </w:p>
    <w:p w14:paraId="3B861205" w14:textId="77777777" w:rsidR="002E0667" w:rsidRPr="002E0667" w:rsidRDefault="002E0667" w:rsidP="002E0667">
      <w:pPr>
        <w:ind w:firstLine="0"/>
        <w:rPr>
          <w:lang w:val="es-AR"/>
        </w:rPr>
      </w:pPr>
      <w:r w:rsidRPr="002E0667">
        <w:rPr>
          <w:lang w:val="es-AR"/>
        </w:rPr>
        <w:t>Todas las islas del sur de China están en disputa con varios países (Japón, Vietnam, Finlandia).</w:t>
      </w:r>
    </w:p>
    <w:p w14:paraId="216E2395" w14:textId="77777777" w:rsidR="002E0667" w:rsidRPr="002E0667" w:rsidRDefault="002E0667" w:rsidP="002E0667">
      <w:pPr>
        <w:ind w:firstLine="0"/>
        <w:rPr>
          <w:lang w:val="es-AR"/>
        </w:rPr>
      </w:pPr>
      <w:r w:rsidRPr="002E0667">
        <w:rPr>
          <w:lang w:val="es-AR"/>
        </w:rPr>
        <w:t xml:space="preserve">La importancia de estas islas se basa en </w:t>
      </w:r>
      <w:proofErr w:type="gramStart"/>
      <w:r w:rsidRPr="002E0667">
        <w:rPr>
          <w:lang w:val="es-AR"/>
        </w:rPr>
        <w:t>que</w:t>
      </w:r>
      <w:proofErr w:type="gramEnd"/>
      <w:r w:rsidRPr="002E0667">
        <w:rPr>
          <w:lang w:val="es-AR"/>
        </w:rPr>
        <w:t xml:space="preserve"> para poder reclamar esos km de la zona, ese territorio tiene que tener habitantes y vida propia, por eso China tiene habitantes y economía en esas islas.</w:t>
      </w:r>
    </w:p>
    <w:p w14:paraId="1957D5D6" w14:textId="77777777" w:rsidR="002E0667" w:rsidRPr="002E0667" w:rsidRDefault="002E0667" w:rsidP="002E0667">
      <w:pPr>
        <w:ind w:firstLine="0"/>
        <w:rPr>
          <w:lang w:val="es-AR"/>
        </w:rPr>
      </w:pPr>
      <w:r w:rsidRPr="002E0667">
        <w:rPr>
          <w:lang w:val="es-AR"/>
        </w:rPr>
        <w:t>Es muy poco probable un acuerdo entre China y los demás países.</w:t>
      </w:r>
    </w:p>
    <w:p w14:paraId="59B329E3" w14:textId="3B3509BD" w:rsidR="002E0667" w:rsidRPr="00A54F5B" w:rsidRDefault="002E0667" w:rsidP="002E0667">
      <w:pPr>
        <w:pStyle w:val="Ttulo4"/>
        <w:rPr>
          <w:lang w:val="es-AR"/>
        </w:rPr>
      </w:pPr>
      <w:r w:rsidRPr="00A54F5B">
        <w:rPr>
          <w:rStyle w:val="heading4"/>
          <w:lang w:val="es-AR"/>
        </w:rPr>
        <w:t xml:space="preserve">Escenario </w:t>
      </w:r>
      <w:proofErr w:type="gramStart"/>
      <w:r w:rsidRPr="00A54F5B">
        <w:rPr>
          <w:rStyle w:val="heading4"/>
          <w:lang w:val="es-AR"/>
        </w:rPr>
        <w:t>hipotético:</w:t>
      </w:r>
      <w:r w:rsidRPr="00A54F5B">
        <w:rPr>
          <w:i/>
          <w:lang w:val="es-AR"/>
        </w:rPr>
        <w:t>.</w:t>
      </w:r>
      <w:proofErr w:type="gramEnd"/>
      <w:r w:rsidRPr="00A54F5B">
        <w:rPr>
          <w:lang w:val="es-AR"/>
        </w:rPr>
        <w:t xml:space="preserve"> </w:t>
      </w:r>
    </w:p>
    <w:p w14:paraId="495ADDAE" w14:textId="77777777" w:rsidR="002E0667" w:rsidRPr="002E0667" w:rsidRDefault="002E0667" w:rsidP="002E0667">
      <w:pPr>
        <w:ind w:firstLine="0"/>
        <w:rPr>
          <w:lang w:val="es-AR"/>
        </w:rPr>
      </w:pPr>
      <w:r w:rsidRPr="002E0667">
        <w:rPr>
          <w:lang w:val="es-AR"/>
        </w:rPr>
        <w:t xml:space="preserve">China construye bases militares en islas de su periferia que no son técnicamente de ella, por lo </w:t>
      </w:r>
      <w:proofErr w:type="gramStart"/>
      <w:r w:rsidRPr="002E0667">
        <w:rPr>
          <w:lang w:val="es-AR"/>
        </w:rPr>
        <w:t>tanto</w:t>
      </w:r>
      <w:proofErr w:type="gramEnd"/>
      <w:r w:rsidRPr="002E0667">
        <w:rPr>
          <w:lang w:val="es-AR"/>
        </w:rPr>
        <w:t xml:space="preserve"> habrá disputa geopolítica.</w:t>
      </w:r>
    </w:p>
    <w:p w14:paraId="3DF72B7C" w14:textId="77777777" w:rsidR="002E0667" w:rsidRPr="002E0667" w:rsidRDefault="002E0667" w:rsidP="002E0667">
      <w:pPr>
        <w:ind w:firstLine="0"/>
        <w:rPr>
          <w:lang w:val="es-AR"/>
        </w:rPr>
      </w:pPr>
      <w:r w:rsidRPr="002E0667">
        <w:rPr>
          <w:lang w:val="es-AR"/>
        </w:rPr>
        <w:t>La zona económica exclusiva es lo que buscan, para explotarla.</w:t>
      </w:r>
    </w:p>
    <w:p w14:paraId="55ABC520" w14:textId="7CC36150" w:rsidR="002E0667" w:rsidRDefault="002E0667" w:rsidP="002E0667">
      <w:pPr>
        <w:ind w:firstLine="0"/>
        <w:rPr>
          <w:lang w:val="es-AR"/>
        </w:rPr>
      </w:pPr>
      <w:r w:rsidRPr="002E0667">
        <w:rPr>
          <w:lang w:val="es-AR"/>
        </w:rPr>
        <w:t>Pero hay ciertas condiciones para reclamarla, que haya gente que habite, energía, etc.</w:t>
      </w:r>
    </w:p>
    <w:p w14:paraId="6E79291B" w14:textId="504A5740" w:rsidR="002E0667" w:rsidRDefault="002E0667" w:rsidP="002E0667">
      <w:pPr>
        <w:pStyle w:val="heading2"/>
        <w:rPr>
          <w:lang w:val="es-AR"/>
        </w:rPr>
      </w:pPr>
      <w:r w:rsidRPr="002E0667">
        <w:rPr>
          <w:lang w:val="es-AR"/>
        </w:rPr>
        <w:t xml:space="preserve">Archipiélago de </w:t>
      </w:r>
      <w:r>
        <w:rPr>
          <w:lang w:val="es-AR"/>
        </w:rPr>
        <w:t>T</w:t>
      </w:r>
      <w:r w:rsidRPr="002E0667">
        <w:rPr>
          <w:lang w:val="es-AR"/>
        </w:rPr>
        <w:t>aiwán</w:t>
      </w:r>
    </w:p>
    <w:p w14:paraId="596DED7B" w14:textId="7FDC982A" w:rsidR="002E0667" w:rsidRPr="00A54F5B" w:rsidRDefault="002E0667" w:rsidP="002E0667">
      <w:pPr>
        <w:rPr>
          <w:rFonts w:ascii="Calibri" w:hAnsi="Calibri" w:cs="Calibri"/>
          <w:color w:val="000000"/>
          <w:lang w:val="es-AR"/>
        </w:rPr>
      </w:pPr>
      <w:r w:rsidRPr="002E0667">
        <w:rPr>
          <w:rFonts w:ascii="Calibri" w:hAnsi="Calibri" w:cs="Calibri"/>
          <w:color w:val="000000"/>
          <w:lang w:val="es-AR"/>
        </w:rPr>
        <w:t xml:space="preserve">Taiwán tiene un valor estratégico por su posición geográfica. Taiwán es el mayor fabricante del mundo de semiconductores. </w:t>
      </w:r>
      <w:r w:rsidRPr="00A54F5B">
        <w:rPr>
          <w:rFonts w:ascii="Calibri" w:hAnsi="Calibri" w:cs="Calibri"/>
          <w:color w:val="000000"/>
          <w:lang w:val="es-AR"/>
        </w:rPr>
        <w:t xml:space="preserve">Esto no se puede replicar a mediano plazo. </w:t>
      </w:r>
    </w:p>
    <w:p w14:paraId="601316E0" w14:textId="77777777" w:rsidR="002E0667" w:rsidRDefault="002E0667" w:rsidP="002E0667">
      <w:pPr>
        <w:rPr>
          <w:lang w:val="es-AR"/>
        </w:rPr>
      </w:pPr>
      <w:r w:rsidRPr="002E0667">
        <w:rPr>
          <w:lang w:val="es-AR"/>
        </w:rPr>
        <w:t>Pocos países la reconocen como independiente debido a la presión China (no negocia con aquellos países que la reconozcan).</w:t>
      </w:r>
    </w:p>
    <w:p w14:paraId="5A20EC46" w14:textId="10E1BBC2" w:rsidR="00B539E1" w:rsidRDefault="002E0667" w:rsidP="00B539E1">
      <w:pPr>
        <w:rPr>
          <w:lang w:val="es-AR"/>
        </w:rPr>
      </w:pPr>
      <w:r w:rsidRPr="002E0667">
        <w:rPr>
          <w:lang w:val="es-AR"/>
        </w:rPr>
        <w:t>Su posición es estratégica (</w:t>
      </w:r>
      <w:proofErr w:type="spellStart"/>
      <w:r w:rsidRPr="002E0667">
        <w:rPr>
          <w:lang w:val="es-AR"/>
        </w:rPr>
        <w:t>sobretodo</w:t>
      </w:r>
      <w:proofErr w:type="spellEnd"/>
      <w:r w:rsidRPr="002E0667">
        <w:rPr>
          <w:lang w:val="es-AR"/>
        </w:rPr>
        <w:t xml:space="preserve"> para EEUU, para tener un aliado allí)</w:t>
      </w:r>
    </w:p>
    <w:p w14:paraId="0F0FB590" w14:textId="58226B0B" w:rsidR="00B539E1" w:rsidRDefault="00B539E1" w:rsidP="00B539E1">
      <w:pPr>
        <w:pStyle w:val="heading2"/>
        <w:rPr>
          <w:lang w:val="es-AR"/>
        </w:rPr>
      </w:pPr>
      <w:r>
        <w:rPr>
          <w:lang w:val="es-AR"/>
        </w:rPr>
        <w:t>Rusia-Ucrania</w:t>
      </w:r>
    </w:p>
    <w:p w14:paraId="30F30DE7" w14:textId="77777777" w:rsidR="00B539E1" w:rsidRDefault="00B539E1" w:rsidP="00B539E1">
      <w:pPr>
        <w:rPr>
          <w:lang w:val="es-AR"/>
        </w:rPr>
      </w:pPr>
      <w:r w:rsidRPr="00B539E1">
        <w:rPr>
          <w:lang w:val="es-AR"/>
        </w:rPr>
        <w:t xml:space="preserve">En el 2022 Rusia reconoce la independencia de las autoproclamadas repúblicas de Donetsk y </w:t>
      </w:r>
      <w:proofErr w:type="spellStart"/>
      <w:r w:rsidRPr="00B539E1">
        <w:rPr>
          <w:lang w:val="es-AR"/>
        </w:rPr>
        <w:t>Lugansk</w:t>
      </w:r>
      <w:proofErr w:type="spellEnd"/>
      <w:r w:rsidRPr="00B539E1">
        <w:rPr>
          <w:lang w:val="es-AR"/>
        </w:rPr>
        <w:t xml:space="preserve"> y ataca a Ucrania. </w:t>
      </w:r>
    </w:p>
    <w:p w14:paraId="3467C3FA" w14:textId="26A8B34B" w:rsidR="00B539E1" w:rsidRPr="00B539E1" w:rsidRDefault="00B539E1" w:rsidP="00B539E1">
      <w:pPr>
        <w:rPr>
          <w:lang w:val="es-AR"/>
        </w:rPr>
      </w:pPr>
      <w:r w:rsidRPr="00B539E1">
        <w:rPr>
          <w:lang w:val="es-AR"/>
        </w:rPr>
        <w:t>La variable geopolítica es el gas (le provee a la UE el 41% de gas natural). Impacta positivamente en EEUU y China que venden y negativamente a la UE, especialmente a Alemania que es el motor de la UE cuyas empresas consumen el 80% del gas mientras que los habitantes sólo el 20%.</w:t>
      </w:r>
    </w:p>
    <w:p w14:paraId="3B716B93" w14:textId="77691F98" w:rsidR="00B539E1" w:rsidRDefault="00B539E1" w:rsidP="00B539E1">
      <w:pPr>
        <w:rPr>
          <w:lang w:val="es-AR"/>
        </w:rPr>
      </w:pPr>
      <w:r w:rsidRPr="00B539E1">
        <w:rPr>
          <w:lang w:val="es-AR"/>
        </w:rPr>
        <w:t xml:space="preserve">En otra cosa que impacta es en los </w:t>
      </w:r>
      <w:proofErr w:type="spellStart"/>
      <w:r w:rsidRPr="00B539E1">
        <w:rPr>
          <w:lang w:val="es-AR"/>
        </w:rPr>
        <w:t>commodities</w:t>
      </w:r>
      <w:proofErr w:type="spellEnd"/>
      <w:r w:rsidRPr="00B539E1">
        <w:rPr>
          <w:lang w:val="es-AR"/>
        </w:rPr>
        <w:t xml:space="preserve"> ya que Ucrania es exportador de maíz, impacta positivamente en EEUU ya que es exportador, y negativamente en China, Egipto y el norte de África, en la zona de </w:t>
      </w:r>
      <w:proofErr w:type="spellStart"/>
      <w:r w:rsidRPr="00B539E1">
        <w:rPr>
          <w:lang w:val="es-AR"/>
        </w:rPr>
        <w:t>Yael</w:t>
      </w:r>
      <w:proofErr w:type="spellEnd"/>
      <w:r w:rsidRPr="00B539E1">
        <w:rPr>
          <w:lang w:val="es-AR"/>
        </w:rPr>
        <w:t xml:space="preserve"> donde hay actualmente tensiones.</w:t>
      </w:r>
      <w:r>
        <w:rPr>
          <w:lang w:val="es-AR"/>
        </w:rPr>
        <w:t xml:space="preserve"> </w:t>
      </w:r>
    </w:p>
    <w:p w14:paraId="16EE11C4" w14:textId="25DE21AB" w:rsidR="00B539E1" w:rsidRDefault="00B539E1" w:rsidP="00B539E1">
      <w:pPr>
        <w:pStyle w:val="heading2"/>
        <w:rPr>
          <w:lang w:val="es-AR"/>
        </w:rPr>
      </w:pPr>
      <w:r w:rsidRPr="00B539E1">
        <w:rPr>
          <w:lang w:val="es-AR"/>
        </w:rPr>
        <w:lastRenderedPageBreak/>
        <w:t>Implicancias para la seguridad global</w:t>
      </w:r>
    </w:p>
    <w:p w14:paraId="41F26EA9" w14:textId="3EECB52D" w:rsidR="00B539E1" w:rsidRDefault="00B539E1" w:rsidP="00B539E1">
      <w:pPr>
        <w:rPr>
          <w:lang w:val="es-AR"/>
        </w:rPr>
      </w:pPr>
      <w:r w:rsidRPr="00B539E1">
        <w:rPr>
          <w:lang w:val="es-AR"/>
        </w:rPr>
        <w:t>Proliferación de escenarios de guerras híbridas.</w:t>
      </w:r>
      <w:r>
        <w:rPr>
          <w:lang w:val="es-AR"/>
        </w:rPr>
        <w:t xml:space="preserve"> </w:t>
      </w:r>
      <w:r w:rsidRPr="00B539E1">
        <w:rPr>
          <w:lang w:val="es-AR"/>
        </w:rPr>
        <w:t>"Cuando la gran virtud prevalezca el mundo será de todos"</w:t>
      </w:r>
    </w:p>
    <w:p w14:paraId="78F991E7" w14:textId="19EF65ED" w:rsidR="00B539E1" w:rsidRDefault="00B539E1" w:rsidP="00B539E1">
      <w:pPr>
        <w:pStyle w:val="heading1"/>
        <w:rPr>
          <w:lang w:val="es-AR"/>
        </w:rPr>
      </w:pPr>
      <w:r>
        <w:rPr>
          <w:lang w:val="es-AR"/>
        </w:rPr>
        <w:t>Segunda Parte</w:t>
      </w:r>
    </w:p>
    <w:p w14:paraId="10260221" w14:textId="0EC1A87A" w:rsidR="00B539E1" w:rsidRDefault="00B539E1" w:rsidP="00B539E1">
      <w:pPr>
        <w:pStyle w:val="heading2"/>
        <w:spacing w:before="0"/>
        <w:rPr>
          <w:lang w:val="es-AR"/>
        </w:rPr>
      </w:pPr>
      <w:r w:rsidRPr="00B539E1">
        <w:rPr>
          <w:lang w:val="es-AR"/>
        </w:rPr>
        <w:t>Marco Teórico</w:t>
      </w:r>
    </w:p>
    <w:p w14:paraId="5F02B81C" w14:textId="77777777" w:rsidR="00B539E1" w:rsidRPr="00B539E1" w:rsidRDefault="00B539E1" w:rsidP="00B539E1">
      <w:pPr>
        <w:rPr>
          <w:lang w:val="es-AR"/>
        </w:rPr>
      </w:pPr>
      <w:r w:rsidRPr="00B539E1">
        <w:rPr>
          <w:lang w:val="es-AR"/>
        </w:rPr>
        <w:t>Las guerras actuales obedecen a dos lógicas: Conflictos por soberanía y Problemas por legitimidad, pero actualmente apareció una nueva lógica: la necesidad.</w:t>
      </w:r>
    </w:p>
    <w:p w14:paraId="065DE583" w14:textId="77777777" w:rsidR="00B539E1" w:rsidRPr="00B539E1" w:rsidRDefault="00B539E1" w:rsidP="00B539E1">
      <w:pPr>
        <w:rPr>
          <w:lang w:val="es-AR"/>
        </w:rPr>
      </w:pPr>
      <w:r w:rsidRPr="00B539E1">
        <w:rPr>
          <w:lang w:val="es-AR"/>
        </w:rPr>
        <w:t>Todas las guerras desde los 90 en adelante son por “necesidades”</w:t>
      </w:r>
    </w:p>
    <w:p w14:paraId="71A0100A" w14:textId="68297D86" w:rsidR="00B539E1" w:rsidRPr="00B539E1" w:rsidRDefault="00B539E1" w:rsidP="00B539E1">
      <w:pPr>
        <w:rPr>
          <w:lang w:val="es-AR"/>
        </w:rPr>
      </w:pPr>
      <w:r w:rsidRPr="00B539E1">
        <w:rPr>
          <w:lang w:val="es-AR"/>
        </w:rPr>
        <w:t>Es un error decir que Europa ha disfrutado de paz pues de los últimos 300 años, Europa ha vivido 260 en guerra, es un falso paradigma decir que han vivido en paz.</w:t>
      </w:r>
    </w:p>
    <w:p w14:paraId="3668FC4E" w14:textId="24944BB7" w:rsidR="00B539E1" w:rsidRPr="00B539E1" w:rsidRDefault="00B539E1" w:rsidP="00B539E1">
      <w:pPr>
        <w:rPr>
          <w:lang w:val="es-AR"/>
        </w:rPr>
      </w:pPr>
      <w:r w:rsidRPr="00B539E1">
        <w:rPr>
          <w:lang w:val="es-AR"/>
        </w:rPr>
        <w:t xml:space="preserve">Aparecen las guerras de 4ta generación, las llamamos </w:t>
      </w:r>
      <w:proofErr w:type="gramStart"/>
      <w:r w:rsidRPr="00B539E1">
        <w:rPr>
          <w:lang w:val="es-AR"/>
        </w:rPr>
        <w:t>guerras</w:t>
      </w:r>
      <w:proofErr w:type="gramEnd"/>
      <w:r w:rsidRPr="00B539E1">
        <w:rPr>
          <w:lang w:val="es-AR"/>
        </w:rPr>
        <w:t xml:space="preserve"> pero la realidad es que son conflictos dado que las naciones unidas no permiten la declaración de guerras.</w:t>
      </w:r>
    </w:p>
    <w:p w14:paraId="2D62C47F" w14:textId="590BBDD5" w:rsidR="00B539E1" w:rsidRDefault="00B539E1" w:rsidP="00B539E1">
      <w:pPr>
        <w:pStyle w:val="heading2"/>
        <w:rPr>
          <w:lang w:val="es-AR"/>
        </w:rPr>
      </w:pPr>
      <w:r w:rsidRPr="00B539E1">
        <w:rPr>
          <w:lang w:val="es-AR"/>
        </w:rPr>
        <w:t>Actores del conflicto entre Rusia y Ucrania</w:t>
      </w:r>
    </w:p>
    <w:p w14:paraId="327E7D81" w14:textId="5B5A3D3E" w:rsidR="00B539E1" w:rsidRDefault="00566061" w:rsidP="00EB7C23">
      <w:pPr>
        <w:pStyle w:val="image"/>
        <w:rPr>
          <w:lang w:val="es-AR"/>
        </w:rPr>
      </w:pPr>
      <w:r>
        <w:rPr>
          <w:noProof/>
          <w:lang w:val="es-AR"/>
        </w:rPr>
        <w:drawing>
          <wp:inline distT="0" distB="0" distL="0" distR="0" wp14:anchorId="2942BA73" wp14:editId="18B10D5C">
            <wp:extent cx="3438525" cy="27051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8525" cy="2705100"/>
                    </a:xfrm>
                    <a:prstGeom prst="rect">
                      <a:avLst/>
                    </a:prstGeom>
                    <a:noFill/>
                    <a:ln>
                      <a:noFill/>
                    </a:ln>
                  </pic:spPr>
                </pic:pic>
              </a:graphicData>
            </a:graphic>
          </wp:inline>
        </w:drawing>
      </w:r>
    </w:p>
    <w:p w14:paraId="6C21C2AE" w14:textId="289E1EF6" w:rsidR="00EB7C23" w:rsidRDefault="00EB7C23" w:rsidP="00EB7C23">
      <w:pPr>
        <w:pStyle w:val="figurecaption"/>
      </w:pPr>
      <w:r>
        <w:rPr>
          <w:b/>
        </w:rPr>
        <w:t xml:space="preserve">Fig. </w:t>
      </w:r>
      <w:r>
        <w:rPr>
          <w:b/>
        </w:rPr>
        <w:fldChar w:fldCharType="begin"/>
      </w:r>
      <w:r>
        <w:rPr>
          <w:b/>
        </w:rPr>
        <w:instrText xml:space="preserve"> SEQ "Figure" \* MERGEFORMAT </w:instrText>
      </w:r>
      <w:r>
        <w:rPr>
          <w:b/>
        </w:rPr>
        <w:fldChar w:fldCharType="separate"/>
      </w:r>
      <w:r w:rsidR="00A54F5B">
        <w:rPr>
          <w:b/>
          <w:noProof/>
        </w:rPr>
        <w:t>1</w:t>
      </w:r>
      <w:r>
        <w:rPr>
          <w:b/>
        </w:rPr>
        <w:fldChar w:fldCharType="end"/>
      </w:r>
      <w:r>
        <w:rPr>
          <w:b/>
        </w:rPr>
        <w:t>.</w:t>
      </w:r>
      <w:r>
        <w:t xml:space="preserve"> </w:t>
      </w:r>
      <w:proofErr w:type="spellStart"/>
      <w:r>
        <w:t>Actores</w:t>
      </w:r>
      <w:proofErr w:type="spellEnd"/>
      <w:r>
        <w:t xml:space="preserve"> del </w:t>
      </w:r>
      <w:proofErr w:type="spellStart"/>
      <w:r>
        <w:t>conflict</w:t>
      </w:r>
      <w:r w:rsidR="00F95D17">
        <w:t>o</w:t>
      </w:r>
      <w:proofErr w:type="spellEnd"/>
    </w:p>
    <w:p w14:paraId="42FB7614" w14:textId="25AF6620" w:rsidR="00EB7C23" w:rsidRDefault="00EB7C23" w:rsidP="00EB7C23">
      <w:pPr>
        <w:pStyle w:val="heading2"/>
      </w:pPr>
      <w:proofErr w:type="spellStart"/>
      <w:r w:rsidRPr="00EB7C23">
        <w:t>Antecedentes</w:t>
      </w:r>
      <w:proofErr w:type="spellEnd"/>
      <w:r w:rsidRPr="00EB7C23">
        <w:t xml:space="preserve"> </w:t>
      </w:r>
      <w:proofErr w:type="spellStart"/>
      <w:r w:rsidRPr="00EB7C23">
        <w:t>históricos</w:t>
      </w:r>
      <w:proofErr w:type="spellEnd"/>
      <w:r w:rsidRPr="00EB7C23">
        <w:t>:</w:t>
      </w:r>
    </w:p>
    <w:p w14:paraId="6516471A" w14:textId="63CEA5E9" w:rsidR="00EB7C23" w:rsidRPr="00EB7C23" w:rsidRDefault="00EB7C23" w:rsidP="00EB7C23">
      <w:pPr>
        <w:pStyle w:val="Ttulo3"/>
        <w:spacing w:before="0"/>
      </w:pPr>
      <w:r w:rsidRPr="00EB7C23">
        <w:rPr>
          <w:rStyle w:val="heading3"/>
        </w:rPr>
        <w:t>-</w:t>
      </w:r>
      <w:proofErr w:type="spellStart"/>
      <w:r w:rsidRPr="00EB7C23">
        <w:rPr>
          <w:rStyle w:val="heading3"/>
        </w:rPr>
        <w:t>Ámbito</w:t>
      </w:r>
      <w:proofErr w:type="spellEnd"/>
      <w:r w:rsidRPr="00EB7C23">
        <w:rPr>
          <w:rStyle w:val="heading3"/>
        </w:rPr>
        <w:t xml:space="preserve"> religioso </w:t>
      </w:r>
    </w:p>
    <w:p w14:paraId="016E9EE2" w14:textId="0F0C4741" w:rsidR="00EB7C23" w:rsidRPr="00EB7C23" w:rsidRDefault="00EB7C23" w:rsidP="00EB7C23">
      <w:pPr>
        <w:pStyle w:val="p1a"/>
        <w:rPr>
          <w:lang w:val="es-AR"/>
        </w:rPr>
      </w:pPr>
      <w:r w:rsidRPr="00EB7C23">
        <w:rPr>
          <w:lang w:val="es-AR"/>
        </w:rPr>
        <w:t xml:space="preserve">El 15 de </w:t>
      </w:r>
      <w:proofErr w:type="gramStart"/>
      <w:r w:rsidRPr="00EB7C23">
        <w:rPr>
          <w:lang w:val="es-AR"/>
        </w:rPr>
        <w:t>Octubre</w:t>
      </w:r>
      <w:proofErr w:type="gramEnd"/>
      <w:r w:rsidRPr="00EB7C23">
        <w:rPr>
          <w:lang w:val="es-AR"/>
        </w:rPr>
        <w:t xml:space="preserve"> de 2018 el arzobispo metropolitano </w:t>
      </w:r>
      <w:proofErr w:type="spellStart"/>
      <w:r w:rsidRPr="00EB7C23">
        <w:rPr>
          <w:lang w:val="es-AR"/>
        </w:rPr>
        <w:t>Hilarion</w:t>
      </w:r>
      <w:proofErr w:type="spellEnd"/>
      <w:r w:rsidRPr="00EB7C23">
        <w:rPr>
          <w:lang w:val="es-AR"/>
        </w:rPr>
        <w:t xml:space="preserve"> declaró que podía comenzar el derramamiento de sangre. El 5 de enero de 2019 el Patriarca Ecuménico de </w:t>
      </w:r>
      <w:r w:rsidRPr="00EB7C23">
        <w:rPr>
          <w:lang w:val="es-AR"/>
        </w:rPr>
        <w:lastRenderedPageBreak/>
        <w:t>Constantinopla, Bartolomé I, firmó la creación de la Iglesia Ortodoxa autocéfala de Ucrania, lo que suponía la independencia de los ucranianos ortodoxos del Patriarcado de Moscú.</w:t>
      </w:r>
    </w:p>
    <w:p w14:paraId="451EFCF3" w14:textId="77777777" w:rsidR="00EB7C23" w:rsidRDefault="00EB7C23" w:rsidP="00EB7C23">
      <w:pPr>
        <w:pStyle w:val="p1a"/>
        <w:rPr>
          <w:lang w:val="es-AR"/>
        </w:rPr>
      </w:pPr>
      <w:r w:rsidRPr="00EB7C23">
        <w:rPr>
          <w:lang w:val="es-AR"/>
        </w:rPr>
        <w:t>Las iglesias ortodoxas son nacionales y se alinean con los intereses de un país, es por esto que la separación de la iglesia ucraniana de la de Moscú era una declaración de su independencia.</w:t>
      </w:r>
    </w:p>
    <w:p w14:paraId="6E10EB2B" w14:textId="77777777" w:rsidR="00EB7C23" w:rsidRDefault="00EB7C23" w:rsidP="00EB7C23">
      <w:pPr>
        <w:pStyle w:val="p1a"/>
        <w:rPr>
          <w:lang w:val="es-AR"/>
        </w:rPr>
      </w:pPr>
      <w:r w:rsidRPr="00EB7C23">
        <w:rPr>
          <w:lang w:val="es-AR"/>
        </w:rPr>
        <w:t xml:space="preserve">El Papa trató de hacer de </w:t>
      </w:r>
      <w:proofErr w:type="gramStart"/>
      <w:r w:rsidRPr="00EB7C23">
        <w:rPr>
          <w:lang w:val="es-AR"/>
        </w:rPr>
        <w:t>mediador</w:t>
      </w:r>
      <w:proofErr w:type="gramEnd"/>
      <w:r w:rsidRPr="00EB7C23">
        <w:rPr>
          <w:lang w:val="es-AR"/>
        </w:rPr>
        <w:t xml:space="preserve"> pero las negociaciones se estancaron ya que nadie estaba dispuesto a ceder.</w:t>
      </w:r>
    </w:p>
    <w:p w14:paraId="366B5AC5" w14:textId="55CE7FFD" w:rsidR="00EB7C23" w:rsidRDefault="00EB7C23" w:rsidP="00EB7C23">
      <w:pPr>
        <w:pStyle w:val="p1a"/>
        <w:rPr>
          <w:lang w:val="es-AR"/>
        </w:rPr>
      </w:pPr>
      <w:r w:rsidRPr="00EB7C23">
        <w:rPr>
          <w:lang w:val="es-AR"/>
        </w:rPr>
        <w:t xml:space="preserve">El 25 de marzo de 2022 el papa Francisco consagró a Rusia y Ucrania al inmaculado corazón de </w:t>
      </w:r>
      <w:proofErr w:type="spellStart"/>
      <w:r w:rsidRPr="00EB7C23">
        <w:rPr>
          <w:lang w:val="es-AR"/>
        </w:rPr>
        <w:t>Maria</w:t>
      </w:r>
      <w:proofErr w:type="spellEnd"/>
      <w:r w:rsidRPr="00EB7C23">
        <w:rPr>
          <w:lang w:val="es-AR"/>
        </w:rPr>
        <w:t xml:space="preserve"> conforme al mensaje de Fátima pidió la paz y condenó la destrucción de la guerra “en esta hora oscura”.</w:t>
      </w:r>
    </w:p>
    <w:p w14:paraId="086CE58C" w14:textId="516B34FD" w:rsidR="00EB7C23" w:rsidRPr="00EB7C23" w:rsidRDefault="00EB7C23" w:rsidP="00EB7C23">
      <w:pPr>
        <w:pStyle w:val="Ttulo3"/>
      </w:pPr>
      <w:r w:rsidRPr="00EB7C23">
        <w:rPr>
          <w:rStyle w:val="heading3"/>
        </w:rPr>
        <w:t>-Historia:</w:t>
      </w:r>
      <w:r>
        <w:t xml:space="preserve"> </w:t>
      </w:r>
    </w:p>
    <w:p w14:paraId="262D0259" w14:textId="77777777" w:rsidR="00EB7C23" w:rsidRPr="00EB7C23" w:rsidRDefault="00EB7C23" w:rsidP="00EB7C23">
      <w:pPr>
        <w:pStyle w:val="bulletitem"/>
        <w:rPr>
          <w:lang w:val="es-AR"/>
        </w:rPr>
      </w:pPr>
      <w:r w:rsidRPr="00EB7C23">
        <w:rPr>
          <w:lang w:val="es-AR"/>
        </w:rPr>
        <w:t xml:space="preserve">1223: </w:t>
      </w:r>
      <w:proofErr w:type="gramStart"/>
      <w:r w:rsidRPr="00EB7C23">
        <w:rPr>
          <w:lang w:val="es-AR"/>
        </w:rPr>
        <w:t>Mongoles</w:t>
      </w:r>
      <w:proofErr w:type="gramEnd"/>
      <w:r w:rsidRPr="00EB7C23">
        <w:rPr>
          <w:lang w:val="es-AR"/>
        </w:rPr>
        <w:t xml:space="preserve"> - Batalla del río </w:t>
      </w:r>
      <w:proofErr w:type="spellStart"/>
      <w:r w:rsidRPr="00EB7C23">
        <w:rPr>
          <w:lang w:val="es-AR"/>
        </w:rPr>
        <w:t>Kalka</w:t>
      </w:r>
      <w:proofErr w:type="spellEnd"/>
      <w:r w:rsidRPr="00EB7C23">
        <w:rPr>
          <w:lang w:val="es-AR"/>
        </w:rPr>
        <w:t xml:space="preserve"> conquista de Kiev</w:t>
      </w:r>
    </w:p>
    <w:p w14:paraId="27BFDFD5" w14:textId="77777777" w:rsidR="00EB7C23" w:rsidRPr="00EB7C23" w:rsidRDefault="00EB7C23" w:rsidP="00EB7C23">
      <w:pPr>
        <w:pStyle w:val="bulletitem"/>
        <w:rPr>
          <w:lang w:val="es-AR"/>
        </w:rPr>
      </w:pPr>
      <w:r w:rsidRPr="00EB7C23">
        <w:rPr>
          <w:lang w:val="es-AR"/>
        </w:rPr>
        <w:t>1768-1774: Guerra Ruso-</w:t>
      </w:r>
      <w:proofErr w:type="gramStart"/>
      <w:r w:rsidRPr="00EB7C23">
        <w:rPr>
          <w:lang w:val="es-AR"/>
        </w:rPr>
        <w:t>Turca</w:t>
      </w:r>
      <w:proofErr w:type="gramEnd"/>
      <w:r w:rsidRPr="00EB7C23">
        <w:rPr>
          <w:lang w:val="es-AR"/>
        </w:rPr>
        <w:t xml:space="preserve"> (Sebastopol)</w:t>
      </w:r>
    </w:p>
    <w:p w14:paraId="06FABD82" w14:textId="77777777" w:rsidR="00EB7C23" w:rsidRPr="00EB7C23" w:rsidRDefault="00EB7C23" w:rsidP="00EB7C23">
      <w:pPr>
        <w:pStyle w:val="bulletitem"/>
        <w:rPr>
          <w:lang w:val="es-AR"/>
        </w:rPr>
      </w:pPr>
      <w:r w:rsidRPr="00EB7C23">
        <w:rPr>
          <w:lang w:val="es-AR"/>
        </w:rPr>
        <w:t>1806-1812: Guerra de Crimea</w:t>
      </w:r>
    </w:p>
    <w:p w14:paraId="5C44D082" w14:textId="77777777" w:rsidR="00EB7C23" w:rsidRPr="00EB7C23" w:rsidRDefault="00EB7C23" w:rsidP="00EB7C23">
      <w:pPr>
        <w:pStyle w:val="bulletitem"/>
        <w:rPr>
          <w:lang w:val="es-AR"/>
        </w:rPr>
      </w:pPr>
      <w:r w:rsidRPr="00EB7C23">
        <w:rPr>
          <w:lang w:val="es-AR"/>
        </w:rPr>
        <w:t>1854-1855: Sitio de Sebastopol</w:t>
      </w:r>
    </w:p>
    <w:p w14:paraId="56FFF27A" w14:textId="77777777" w:rsidR="00EB7C23" w:rsidRPr="00EB7C23" w:rsidRDefault="00EB7C23" w:rsidP="00EB7C23">
      <w:pPr>
        <w:pStyle w:val="bulletitem"/>
        <w:rPr>
          <w:lang w:val="es-AR"/>
        </w:rPr>
      </w:pPr>
      <w:r w:rsidRPr="00EB7C23">
        <w:rPr>
          <w:lang w:val="es-AR"/>
        </w:rPr>
        <w:t>1920: Gobierno del Sur de Rusia</w:t>
      </w:r>
    </w:p>
    <w:p w14:paraId="340617B3" w14:textId="77777777" w:rsidR="00EB7C23" w:rsidRPr="00EB7C23" w:rsidRDefault="00EB7C23" w:rsidP="00EB7C23">
      <w:pPr>
        <w:pStyle w:val="bulletitem"/>
        <w:rPr>
          <w:lang w:val="es-AR"/>
        </w:rPr>
      </w:pPr>
      <w:r w:rsidRPr="00EB7C23">
        <w:rPr>
          <w:lang w:val="es-AR"/>
        </w:rPr>
        <w:t>Genocidio “</w:t>
      </w:r>
      <w:proofErr w:type="spellStart"/>
      <w:r w:rsidRPr="00EB7C23">
        <w:rPr>
          <w:lang w:val="es-AR"/>
        </w:rPr>
        <w:t>Holodomor</w:t>
      </w:r>
      <w:proofErr w:type="spellEnd"/>
      <w:r w:rsidRPr="00EB7C23">
        <w:rPr>
          <w:lang w:val="es-AR"/>
        </w:rPr>
        <w:t>” matar de hambre (deportaciones)</w:t>
      </w:r>
    </w:p>
    <w:p w14:paraId="68C7FEA6" w14:textId="77777777" w:rsidR="00EB7C23" w:rsidRPr="00EB7C23" w:rsidRDefault="00EB7C23" w:rsidP="00EB7C23">
      <w:pPr>
        <w:pStyle w:val="bulletitem"/>
        <w:rPr>
          <w:lang w:val="es-AR"/>
        </w:rPr>
      </w:pPr>
      <w:r w:rsidRPr="00EB7C23">
        <w:rPr>
          <w:lang w:val="es-AR"/>
        </w:rPr>
        <w:t>2da Guerra Mundial</w:t>
      </w:r>
    </w:p>
    <w:p w14:paraId="5B81113A" w14:textId="77777777" w:rsidR="00EB7C23" w:rsidRPr="00EB7C23" w:rsidRDefault="00EB7C23" w:rsidP="00EB7C23">
      <w:pPr>
        <w:pStyle w:val="bulletitem"/>
        <w:rPr>
          <w:lang w:val="es-AR"/>
        </w:rPr>
      </w:pPr>
      <w:r w:rsidRPr="00EB7C23">
        <w:rPr>
          <w:lang w:val="es-AR"/>
        </w:rPr>
        <w:t>1941: Batalla de Kiev</w:t>
      </w:r>
    </w:p>
    <w:p w14:paraId="017EBFA2" w14:textId="77777777" w:rsidR="00EB7C23" w:rsidRPr="00EB7C23" w:rsidRDefault="00EB7C23" w:rsidP="00EB7C23">
      <w:pPr>
        <w:pStyle w:val="bulletitem"/>
        <w:rPr>
          <w:lang w:val="es-AR"/>
        </w:rPr>
      </w:pPr>
      <w:r w:rsidRPr="00EB7C23">
        <w:rPr>
          <w:lang w:val="es-AR"/>
        </w:rPr>
        <w:t>1942: Sitio de Sebastopol</w:t>
      </w:r>
    </w:p>
    <w:p w14:paraId="768A49FE" w14:textId="77777777" w:rsidR="00EB7C23" w:rsidRPr="00EB7C23" w:rsidRDefault="00EB7C23" w:rsidP="00EB7C23">
      <w:pPr>
        <w:pStyle w:val="bulletitem"/>
        <w:rPr>
          <w:lang w:val="es-AR"/>
        </w:rPr>
      </w:pPr>
      <w:r w:rsidRPr="00EB7C23">
        <w:rPr>
          <w:lang w:val="es-AR"/>
        </w:rPr>
        <w:t>1941-1944: “Comisariado del Reich para Ucrania” persecución étnica y religiosa.</w:t>
      </w:r>
    </w:p>
    <w:p w14:paraId="3245928E" w14:textId="77777777" w:rsidR="00EB7C23" w:rsidRPr="00EB7C23" w:rsidRDefault="00EB7C23" w:rsidP="00EB7C23">
      <w:pPr>
        <w:pStyle w:val="bulletitem"/>
        <w:rPr>
          <w:lang w:val="es-AR"/>
        </w:rPr>
      </w:pPr>
      <w:r w:rsidRPr="00EB7C23">
        <w:rPr>
          <w:lang w:val="es-AR"/>
        </w:rPr>
        <w:t>1986: Catástrofe de Chernóbil, muchas consecuencias para la humanidad. Cabe destacar que los soviéticos establecieron muchos reactores en Ucrania y que actualmente Ucrania cuenta con un depósito de 30 Ton. de Plutonio y 40 Ton. de Uranio enriquecido, lo cual hace que represente una posible catástrofe nuclear a causa de las acciones militares.</w:t>
      </w:r>
    </w:p>
    <w:p w14:paraId="56FD2424" w14:textId="3A86645C" w:rsidR="00EB7C23" w:rsidRPr="00A54F5B" w:rsidRDefault="00EB7C23" w:rsidP="00EB7C23">
      <w:pPr>
        <w:pStyle w:val="Ttulo3"/>
        <w:rPr>
          <w:rStyle w:val="heading3"/>
          <w:lang w:val="es-AR"/>
        </w:rPr>
      </w:pPr>
      <w:r w:rsidRPr="00A54F5B">
        <w:rPr>
          <w:rStyle w:val="heading3"/>
          <w:lang w:val="es-AR"/>
        </w:rPr>
        <w:t xml:space="preserve">-Lenguaje: </w:t>
      </w:r>
    </w:p>
    <w:p w14:paraId="50C4EBCC" w14:textId="480AF197" w:rsidR="00EB7C23" w:rsidRDefault="00EB7C23" w:rsidP="00EB7C23">
      <w:pPr>
        <w:rPr>
          <w:lang w:val="es-AR"/>
        </w:rPr>
      </w:pPr>
      <w:r>
        <w:rPr>
          <w:lang w:val="es-AR"/>
        </w:rPr>
        <w:t>E</w:t>
      </w:r>
      <w:r w:rsidRPr="00EB7C23">
        <w:rPr>
          <w:lang w:val="es-AR"/>
        </w:rPr>
        <w:t xml:space="preserve">l lenguaje es otro conflicto dado que en Ucrania la mitad habla </w:t>
      </w:r>
      <w:proofErr w:type="gramStart"/>
      <w:r w:rsidRPr="00EB7C23">
        <w:rPr>
          <w:lang w:val="es-AR"/>
        </w:rPr>
        <w:t>Ruso</w:t>
      </w:r>
      <w:proofErr w:type="gramEnd"/>
      <w:r w:rsidRPr="00EB7C23">
        <w:rPr>
          <w:lang w:val="es-AR"/>
        </w:rPr>
        <w:t xml:space="preserve"> y la otra mitad Ucraniano.</w:t>
      </w:r>
    </w:p>
    <w:p w14:paraId="66E31B66" w14:textId="1CE8ECD4" w:rsidR="00EB7C23" w:rsidRPr="00A54F5B" w:rsidRDefault="00EB7C23" w:rsidP="00EB7C23">
      <w:pPr>
        <w:pStyle w:val="Ttulo3"/>
        <w:rPr>
          <w:rStyle w:val="heading3"/>
          <w:lang w:val="es-AR"/>
        </w:rPr>
      </w:pPr>
      <w:r w:rsidRPr="00A54F5B">
        <w:rPr>
          <w:rStyle w:val="heading3"/>
          <w:lang w:val="es-AR"/>
        </w:rPr>
        <w:t>-Economía:</w:t>
      </w:r>
    </w:p>
    <w:p w14:paraId="0577FE8A" w14:textId="77777777" w:rsidR="00EB7C23" w:rsidRPr="00EB7C23" w:rsidRDefault="00EB7C23" w:rsidP="00EB7C23">
      <w:pPr>
        <w:rPr>
          <w:lang w:val="es-AR"/>
        </w:rPr>
      </w:pPr>
      <w:r w:rsidRPr="00EB7C23">
        <w:rPr>
          <w:lang w:val="es-AR"/>
        </w:rPr>
        <w:t xml:space="preserve">En 2020 Ucrania exportó 9000 millones de euros en cereales, 7000 millones de euros en hierro y acero. Ucrania es el 4to exportador más grande de maíz después de EEUU, Argentina y Brasil, es el 4to exportador más grande de cebada y el 5to más grande de trigo. </w:t>
      </w:r>
      <w:proofErr w:type="gramStart"/>
      <w:r w:rsidRPr="00EB7C23">
        <w:rPr>
          <w:lang w:val="es-AR"/>
        </w:rPr>
        <w:t>Además</w:t>
      </w:r>
      <w:proofErr w:type="gramEnd"/>
      <w:r w:rsidRPr="00EB7C23">
        <w:rPr>
          <w:lang w:val="es-AR"/>
        </w:rPr>
        <w:t xml:space="preserve"> China es el mayor socio comercial de Ucrania, Alemania, Polonia y Rusia.</w:t>
      </w:r>
    </w:p>
    <w:p w14:paraId="2ED235EB" w14:textId="4F7BAE50" w:rsidR="00EB7C23" w:rsidRPr="00A54F5B" w:rsidRDefault="00EB7C23" w:rsidP="00EB7C23">
      <w:pPr>
        <w:pStyle w:val="Ttulo3"/>
        <w:rPr>
          <w:rStyle w:val="heading3"/>
          <w:lang w:val="es-AR"/>
        </w:rPr>
      </w:pPr>
      <w:r w:rsidRPr="00A54F5B">
        <w:rPr>
          <w:rStyle w:val="heading3"/>
          <w:lang w:val="es-AR"/>
        </w:rPr>
        <w:t>-Energía:</w:t>
      </w:r>
    </w:p>
    <w:p w14:paraId="371E471B" w14:textId="76988A0C" w:rsidR="00B2078E" w:rsidRPr="00B2078E" w:rsidRDefault="00B2078E" w:rsidP="00B2078E">
      <w:pPr>
        <w:rPr>
          <w:lang w:val="es-AR"/>
        </w:rPr>
      </w:pPr>
      <w:r>
        <w:rPr>
          <w:lang w:val="es-AR"/>
        </w:rPr>
        <w:lastRenderedPageBreak/>
        <w:t xml:space="preserve">El gran problema son los </w:t>
      </w:r>
      <w:r w:rsidRPr="00B2078E">
        <w:rPr>
          <w:lang w:val="es-AR"/>
        </w:rPr>
        <w:t>Gasoductos</w:t>
      </w:r>
      <w:r>
        <w:rPr>
          <w:lang w:val="es-AR"/>
        </w:rPr>
        <w:t xml:space="preserve">. </w:t>
      </w:r>
      <w:r w:rsidRPr="00B2078E">
        <w:rPr>
          <w:lang w:val="es-AR"/>
        </w:rPr>
        <w:t xml:space="preserve">El principal elemento conflictivo son los gasoductos Nord </w:t>
      </w:r>
      <w:proofErr w:type="spellStart"/>
      <w:r w:rsidRPr="00B2078E">
        <w:rPr>
          <w:lang w:val="es-AR"/>
        </w:rPr>
        <w:t>Stream</w:t>
      </w:r>
      <w:proofErr w:type="spellEnd"/>
      <w:r w:rsidRPr="00B2078E">
        <w:rPr>
          <w:lang w:val="es-AR"/>
        </w:rPr>
        <w:t xml:space="preserve"> 1 y 2</w:t>
      </w:r>
    </w:p>
    <w:p w14:paraId="1F9AAB41" w14:textId="381AFB89" w:rsidR="00B2078E" w:rsidRDefault="00566061" w:rsidP="00B2078E">
      <w:pPr>
        <w:pStyle w:val="figurecaption"/>
        <w:rPr>
          <w:lang w:val="es-AR"/>
        </w:rPr>
      </w:pPr>
      <w:r>
        <w:rPr>
          <w:noProof/>
          <w:lang w:val="es-AR"/>
        </w:rPr>
        <w:drawing>
          <wp:inline distT="0" distB="0" distL="0" distR="0" wp14:anchorId="50C7A905" wp14:editId="13297284">
            <wp:extent cx="3848100" cy="25050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100" cy="2505075"/>
                    </a:xfrm>
                    <a:prstGeom prst="rect">
                      <a:avLst/>
                    </a:prstGeom>
                    <a:noFill/>
                    <a:ln>
                      <a:noFill/>
                    </a:ln>
                  </pic:spPr>
                </pic:pic>
              </a:graphicData>
            </a:graphic>
          </wp:inline>
        </w:drawing>
      </w:r>
    </w:p>
    <w:p w14:paraId="0F90C2DB" w14:textId="5C49D213" w:rsidR="00B2078E" w:rsidRDefault="00B2078E" w:rsidP="00B2078E">
      <w:pPr>
        <w:pStyle w:val="figurecaption"/>
      </w:pPr>
      <w:r>
        <w:rPr>
          <w:b/>
        </w:rPr>
        <w:t xml:space="preserve">Fig. </w:t>
      </w:r>
      <w:r>
        <w:rPr>
          <w:b/>
        </w:rPr>
        <w:fldChar w:fldCharType="begin"/>
      </w:r>
      <w:r>
        <w:rPr>
          <w:b/>
        </w:rPr>
        <w:instrText xml:space="preserve"> SEQ "Figure" \* MERGEFORMAT </w:instrText>
      </w:r>
      <w:r>
        <w:rPr>
          <w:b/>
        </w:rPr>
        <w:fldChar w:fldCharType="separate"/>
      </w:r>
      <w:r w:rsidR="00A54F5B">
        <w:rPr>
          <w:b/>
          <w:noProof/>
        </w:rPr>
        <w:t>2</w:t>
      </w:r>
      <w:r>
        <w:rPr>
          <w:b/>
        </w:rPr>
        <w:fldChar w:fldCharType="end"/>
      </w:r>
      <w:r>
        <w:rPr>
          <w:b/>
        </w:rPr>
        <w:t>.</w:t>
      </w:r>
      <w:r>
        <w:t xml:space="preserve"> </w:t>
      </w:r>
      <w:proofErr w:type="spellStart"/>
      <w:r>
        <w:t>Gasoductos</w:t>
      </w:r>
      <w:proofErr w:type="spellEnd"/>
      <w:r>
        <w:t xml:space="preserve"> </w:t>
      </w:r>
      <w:proofErr w:type="spellStart"/>
      <w:r>
        <w:t>en</w:t>
      </w:r>
      <w:proofErr w:type="spellEnd"/>
      <w:r>
        <w:t xml:space="preserve"> </w:t>
      </w:r>
      <w:proofErr w:type="spellStart"/>
      <w:r>
        <w:t>Ucrania</w:t>
      </w:r>
      <w:proofErr w:type="spellEnd"/>
    </w:p>
    <w:p w14:paraId="1B4A6C44" w14:textId="7459D5FE" w:rsidR="00B2078E" w:rsidRDefault="00566061" w:rsidP="00B2078E">
      <w:pPr>
        <w:pStyle w:val="image"/>
      </w:pPr>
      <w:r>
        <w:rPr>
          <w:noProof/>
        </w:rPr>
        <w:drawing>
          <wp:inline distT="0" distB="0" distL="0" distR="0" wp14:anchorId="4CE2C550" wp14:editId="7DE925BE">
            <wp:extent cx="3467100" cy="19812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7100" cy="1981200"/>
                    </a:xfrm>
                    <a:prstGeom prst="rect">
                      <a:avLst/>
                    </a:prstGeom>
                    <a:noFill/>
                    <a:ln>
                      <a:noFill/>
                    </a:ln>
                  </pic:spPr>
                </pic:pic>
              </a:graphicData>
            </a:graphic>
          </wp:inline>
        </w:drawing>
      </w:r>
    </w:p>
    <w:p w14:paraId="665D2743" w14:textId="6C2E49D1" w:rsidR="00B2078E" w:rsidRPr="00B2078E" w:rsidRDefault="00B2078E" w:rsidP="00B2078E">
      <w:pPr>
        <w:pStyle w:val="figurecaption"/>
        <w:rPr>
          <w:lang w:val="es-AR"/>
        </w:rPr>
      </w:pPr>
      <w:r w:rsidRPr="00B2078E">
        <w:rPr>
          <w:b/>
          <w:lang w:val="es-AR"/>
        </w:rPr>
        <w:t xml:space="preserve">Fig. </w:t>
      </w:r>
      <w:r>
        <w:rPr>
          <w:b/>
        </w:rPr>
        <w:fldChar w:fldCharType="begin"/>
      </w:r>
      <w:r w:rsidRPr="00B2078E">
        <w:rPr>
          <w:b/>
          <w:lang w:val="es-AR"/>
        </w:rPr>
        <w:instrText xml:space="preserve"> SEQ "Figure" \* MERGEFORMAT </w:instrText>
      </w:r>
      <w:r>
        <w:rPr>
          <w:b/>
        </w:rPr>
        <w:fldChar w:fldCharType="separate"/>
      </w:r>
      <w:r w:rsidR="00A54F5B">
        <w:rPr>
          <w:b/>
          <w:noProof/>
          <w:lang w:val="es-AR"/>
        </w:rPr>
        <w:t>3</w:t>
      </w:r>
      <w:r>
        <w:rPr>
          <w:b/>
        </w:rPr>
        <w:fldChar w:fldCharType="end"/>
      </w:r>
      <w:r w:rsidRPr="00B2078E">
        <w:rPr>
          <w:b/>
          <w:lang w:val="es-AR"/>
        </w:rPr>
        <w:t>.</w:t>
      </w:r>
      <w:r w:rsidRPr="00B2078E">
        <w:rPr>
          <w:lang w:val="es-AR"/>
        </w:rPr>
        <w:t xml:space="preserve"> Principales gasoductos</w:t>
      </w:r>
    </w:p>
    <w:p w14:paraId="0BA8AB4B" w14:textId="3397BD45" w:rsidR="00B2078E" w:rsidRDefault="00B2078E" w:rsidP="00B2078E">
      <w:pPr>
        <w:rPr>
          <w:lang w:val="es-AR"/>
        </w:rPr>
      </w:pPr>
      <w:r w:rsidRPr="00B2078E">
        <w:rPr>
          <w:lang w:val="es-AR"/>
        </w:rPr>
        <w:t>Otro dato conflictivo son las exploraciones en el mar negro buscando recursos energ</w:t>
      </w:r>
      <w:r>
        <w:rPr>
          <w:lang w:val="es-AR"/>
        </w:rPr>
        <w:t>é</w:t>
      </w:r>
      <w:r w:rsidRPr="00B2078E">
        <w:rPr>
          <w:lang w:val="es-AR"/>
        </w:rPr>
        <w:t>ticos</w:t>
      </w:r>
      <w:r>
        <w:rPr>
          <w:lang w:val="es-AR"/>
        </w:rPr>
        <w:t>.</w:t>
      </w:r>
    </w:p>
    <w:p w14:paraId="5F44E1FF" w14:textId="4F96AF96" w:rsidR="00B2078E" w:rsidRPr="00A54F5B" w:rsidRDefault="00B2078E" w:rsidP="00B2078E">
      <w:pPr>
        <w:pStyle w:val="Ttulo3"/>
        <w:rPr>
          <w:rStyle w:val="heading3"/>
          <w:lang w:val="es-AR"/>
        </w:rPr>
      </w:pPr>
      <w:r w:rsidRPr="00A54F5B">
        <w:rPr>
          <w:rStyle w:val="heading3"/>
          <w:lang w:val="es-AR"/>
        </w:rPr>
        <w:t>-Seguridad:</w:t>
      </w:r>
    </w:p>
    <w:p w14:paraId="62DAF245" w14:textId="41AC1E47" w:rsidR="00B2078E" w:rsidRDefault="00B2078E" w:rsidP="00B2078E">
      <w:pPr>
        <w:rPr>
          <w:lang w:val="es-AR"/>
        </w:rPr>
      </w:pPr>
      <w:r w:rsidRPr="00B2078E">
        <w:rPr>
          <w:lang w:val="es-AR"/>
        </w:rPr>
        <w:t>La adhesión de países a la OTAN es interpretada por Rusia como una amenaza a sus fronteras.</w:t>
      </w:r>
      <w:r>
        <w:rPr>
          <w:lang w:val="es-AR"/>
        </w:rPr>
        <w:t xml:space="preserve"> </w:t>
      </w:r>
      <w:r w:rsidRPr="00B2078E">
        <w:rPr>
          <w:lang w:val="es-AR"/>
        </w:rPr>
        <w:t xml:space="preserve">En 2018 Putin declara que los países que empujen a favor de la adhesión de Georgia o Ucrania a la OTAN deberían pensar en las posibles consecuencias y califica </w:t>
      </w:r>
      <w:r w:rsidRPr="00B2078E">
        <w:rPr>
          <w:lang w:val="es-AR"/>
        </w:rPr>
        <w:lastRenderedPageBreak/>
        <w:t>este acto como políticas irresponsables. También declara que Rusia se defenderá de cualquier movimiento agresivo que pueda amenazar su territorio.</w:t>
      </w:r>
    </w:p>
    <w:p w14:paraId="03126DAD" w14:textId="68580F01" w:rsidR="00B2078E" w:rsidRPr="00A54F5B" w:rsidRDefault="00B2078E" w:rsidP="00B2078E">
      <w:pPr>
        <w:pStyle w:val="Ttulo3"/>
        <w:rPr>
          <w:rStyle w:val="heading3"/>
          <w:lang w:val="es-AR"/>
        </w:rPr>
      </w:pPr>
      <w:r w:rsidRPr="00A54F5B">
        <w:rPr>
          <w:rStyle w:val="heading3"/>
          <w:lang w:val="es-AR"/>
        </w:rPr>
        <w:t>-Revolución Naranja (Nov 2004-Ene 2005):</w:t>
      </w:r>
    </w:p>
    <w:p w14:paraId="15448C75" w14:textId="0FC0A91B" w:rsidR="00B2078E" w:rsidRDefault="00B2078E" w:rsidP="00B2078E">
      <w:pPr>
        <w:rPr>
          <w:lang w:val="es-AR"/>
        </w:rPr>
      </w:pPr>
      <w:r w:rsidRPr="00B2078E">
        <w:rPr>
          <w:lang w:val="es-AR"/>
        </w:rPr>
        <w:t xml:space="preserve">Serie de protestas en el contexto de las elecciones presidenciales en las cuales hubo fraude electoral, finalmente se hacen nuevas elecciones y asume </w:t>
      </w:r>
      <w:proofErr w:type="spellStart"/>
      <w:r w:rsidRPr="00B2078E">
        <w:rPr>
          <w:lang w:val="es-AR"/>
        </w:rPr>
        <w:t>Yúschenko</w:t>
      </w:r>
      <w:proofErr w:type="spellEnd"/>
      <w:r w:rsidRPr="00B2078E">
        <w:rPr>
          <w:lang w:val="es-AR"/>
        </w:rPr>
        <w:t xml:space="preserve">, con esto finaliza la Revolución Naranja. Unos años después se declara que la elección original había sido justa y el mando pasa a </w:t>
      </w:r>
      <w:proofErr w:type="spellStart"/>
      <w:r w:rsidRPr="00B2078E">
        <w:rPr>
          <w:lang w:val="es-AR"/>
        </w:rPr>
        <w:t>Yanukóvich</w:t>
      </w:r>
      <w:proofErr w:type="spellEnd"/>
      <w:r w:rsidRPr="00B2078E">
        <w:rPr>
          <w:lang w:val="es-AR"/>
        </w:rPr>
        <w:t xml:space="preserve"> quien posteriormente sería expulsado tras las protestas, disturbios y duros enfrentamientos conocidos como </w:t>
      </w:r>
      <w:proofErr w:type="spellStart"/>
      <w:r w:rsidRPr="00B2078E">
        <w:rPr>
          <w:lang w:val="es-AR"/>
        </w:rPr>
        <w:t>Euromaidán</w:t>
      </w:r>
      <w:proofErr w:type="spellEnd"/>
      <w:r>
        <w:rPr>
          <w:lang w:val="es-AR"/>
        </w:rPr>
        <w:t>.</w:t>
      </w:r>
    </w:p>
    <w:p w14:paraId="56DB04F5" w14:textId="54ED95A4" w:rsidR="00EB7C23" w:rsidRDefault="00B2078E" w:rsidP="00984FEC">
      <w:pPr>
        <w:pStyle w:val="Ttulo3"/>
        <w:rPr>
          <w:rStyle w:val="heading3"/>
          <w:lang w:val="es-AR"/>
        </w:rPr>
      </w:pPr>
      <w:r w:rsidRPr="00984FEC">
        <w:rPr>
          <w:rStyle w:val="heading3"/>
          <w:lang w:val="es-AR"/>
        </w:rPr>
        <w:t>-</w:t>
      </w:r>
      <w:proofErr w:type="spellStart"/>
      <w:r w:rsidRPr="00984FEC">
        <w:rPr>
          <w:rStyle w:val="heading3"/>
          <w:lang w:val="es-AR"/>
        </w:rPr>
        <w:t>Euromaidán</w:t>
      </w:r>
      <w:proofErr w:type="spellEnd"/>
      <w:r w:rsidR="00F95D17">
        <w:rPr>
          <w:rStyle w:val="heading3"/>
          <w:lang w:val="es-AR"/>
        </w:rPr>
        <w:t xml:space="preserve"> </w:t>
      </w:r>
      <w:r w:rsidRPr="00984FEC">
        <w:rPr>
          <w:rStyle w:val="heading3"/>
          <w:lang w:val="es-AR"/>
        </w:rPr>
        <w:t xml:space="preserve">(2013-2014): </w:t>
      </w:r>
    </w:p>
    <w:p w14:paraId="24557030" w14:textId="195B1FE9" w:rsidR="00984FEC" w:rsidRDefault="00984FEC" w:rsidP="00984FEC">
      <w:pPr>
        <w:rPr>
          <w:lang w:val="es-AR"/>
        </w:rPr>
      </w:pPr>
      <w:r w:rsidRPr="00984FEC">
        <w:rPr>
          <w:lang w:val="es-AR"/>
        </w:rPr>
        <w:t>Serie de protestas, disturbios y duros enfrentamientos ocurridos entre finales de 2013 y principios de 2014.  Al contrario de la Revolución naranja, estas protestas resultaron en más de cien muertos y fragmentaron el país, provocando la anexión de Crimea a Rusia.</w:t>
      </w:r>
    </w:p>
    <w:p w14:paraId="57E3FE1E" w14:textId="3273AD8E" w:rsidR="00984FEC" w:rsidRDefault="00984FEC" w:rsidP="00984FEC">
      <w:pPr>
        <w:pStyle w:val="Ttulo3"/>
        <w:rPr>
          <w:rStyle w:val="heading3"/>
          <w:lang w:val="es-AR"/>
        </w:rPr>
      </w:pPr>
      <w:r w:rsidRPr="00984FEC">
        <w:rPr>
          <w:rStyle w:val="heading3"/>
          <w:lang w:val="es-AR"/>
        </w:rPr>
        <w:t>-Tratado de cooperación Rusia-Ucrania (1997):</w:t>
      </w:r>
    </w:p>
    <w:p w14:paraId="1AD5DF9A" w14:textId="7BB2AD23" w:rsidR="00984FEC" w:rsidRDefault="00984FEC" w:rsidP="00984FEC">
      <w:pPr>
        <w:rPr>
          <w:lang w:val="es-AR"/>
        </w:rPr>
      </w:pPr>
      <w:r w:rsidRPr="00984FEC">
        <w:rPr>
          <w:lang w:val="es-AR"/>
        </w:rPr>
        <w:t>Posteriormente, luego de la adhesión de Crimea a Rusia este tratado sería roto.</w:t>
      </w:r>
    </w:p>
    <w:p w14:paraId="10A924E2" w14:textId="3CC4B8AB" w:rsidR="00984FEC" w:rsidRDefault="00984FEC" w:rsidP="00984FEC">
      <w:pPr>
        <w:pStyle w:val="Ttulo3"/>
        <w:rPr>
          <w:rStyle w:val="heading3"/>
          <w:lang w:val="es-AR"/>
        </w:rPr>
      </w:pPr>
      <w:r w:rsidRPr="00984FEC">
        <w:rPr>
          <w:rStyle w:val="heading3"/>
          <w:lang w:val="es-AR"/>
        </w:rPr>
        <w:t>-Rusia corta suministros energéticos a Europa (2006):</w:t>
      </w:r>
    </w:p>
    <w:p w14:paraId="61ED5149" w14:textId="529085FC" w:rsidR="00984FEC" w:rsidRDefault="00984FEC" w:rsidP="00984FEC">
      <w:pPr>
        <w:rPr>
          <w:lang w:val="es-AR"/>
        </w:rPr>
      </w:pPr>
      <w:r>
        <w:rPr>
          <w:lang w:val="es-AR"/>
        </w:rPr>
        <w:t>E</w:t>
      </w:r>
      <w:r w:rsidRPr="00984FEC">
        <w:rPr>
          <w:lang w:val="es-AR"/>
        </w:rPr>
        <w:t>ste hecho provoca que Francia y Alemania rechazan conceder el estatus de candidatos a la OTAN a Ucrania y Georgia.</w:t>
      </w:r>
    </w:p>
    <w:p w14:paraId="0D70E3E6" w14:textId="431AB075" w:rsidR="00984FEC" w:rsidRDefault="00984FEC" w:rsidP="00984FEC">
      <w:pPr>
        <w:pStyle w:val="Ttulo3"/>
        <w:rPr>
          <w:rStyle w:val="heading3"/>
          <w:lang w:val="es-AR"/>
        </w:rPr>
      </w:pPr>
      <w:r w:rsidRPr="00984FEC">
        <w:rPr>
          <w:rStyle w:val="heading3"/>
          <w:lang w:val="es-AR"/>
        </w:rPr>
        <w:t>-Tratado Comunidad de la energía UE-Ucrania (2009):</w:t>
      </w:r>
    </w:p>
    <w:p w14:paraId="71F05D94" w14:textId="2EEC88E2" w:rsidR="00984FEC" w:rsidRDefault="00984FEC" w:rsidP="00984FEC">
      <w:pPr>
        <w:rPr>
          <w:lang w:val="es-AR"/>
        </w:rPr>
      </w:pPr>
      <w:r w:rsidRPr="00984FEC">
        <w:rPr>
          <w:lang w:val="es-AR"/>
        </w:rPr>
        <w:t xml:space="preserve">A principios de 2009 los flujos de gas ruso con destino Ucrania y la UE se vieron nuevamente detenidos cuando Kiev se opuso a devolver el total de la deuda que mantenía con </w:t>
      </w:r>
      <w:proofErr w:type="spellStart"/>
      <w:r w:rsidRPr="00984FEC">
        <w:rPr>
          <w:lang w:val="es-AR"/>
        </w:rPr>
        <w:t>Gazprom</w:t>
      </w:r>
      <w:proofErr w:type="spellEnd"/>
      <w:r w:rsidRPr="00984FEC">
        <w:rPr>
          <w:lang w:val="es-AR"/>
        </w:rPr>
        <w:t xml:space="preserve">. Esta situación afectó a la mayoría de países. Debido a la magnitud global del problema y pese a que la interrupción del suministro fue una decisión comercial entre la compañía </w:t>
      </w:r>
      <w:proofErr w:type="spellStart"/>
      <w:r w:rsidRPr="00984FEC">
        <w:rPr>
          <w:lang w:val="es-AR"/>
        </w:rPr>
        <w:t>Gazprom</w:t>
      </w:r>
      <w:proofErr w:type="spellEnd"/>
      <w:r w:rsidRPr="00984FEC">
        <w:rPr>
          <w:lang w:val="es-AR"/>
        </w:rPr>
        <w:t xml:space="preserve"> y </w:t>
      </w:r>
      <w:proofErr w:type="spellStart"/>
      <w:r w:rsidRPr="00984FEC">
        <w:rPr>
          <w:lang w:val="es-AR"/>
        </w:rPr>
        <w:t>Naftogaz</w:t>
      </w:r>
      <w:proofErr w:type="spellEnd"/>
      <w:r w:rsidRPr="00984FEC">
        <w:rPr>
          <w:lang w:val="es-AR"/>
        </w:rPr>
        <w:t xml:space="preserve">, la UE se vio obligada a ejercer un papel importante como observador internacional facilitando las negociaciones para constituir un acuerdo con el fin de restablecer el abastecimiento de gas. Estos esfuerzos culminaron con la aprobación de una alianza entre Rusia, Ucrania y la Unión; y entre los ministros Putin y </w:t>
      </w:r>
      <w:proofErr w:type="spellStart"/>
      <w:r w:rsidRPr="00984FEC">
        <w:rPr>
          <w:lang w:val="es-AR"/>
        </w:rPr>
        <w:t>Timoshenko</w:t>
      </w:r>
      <w:proofErr w:type="spellEnd"/>
      <w:r w:rsidRPr="00984FEC">
        <w:rPr>
          <w:lang w:val="es-AR"/>
        </w:rPr>
        <w:t xml:space="preserve"> quienes firmaron un convenio para poner fin a las discrepancias. Además, </w:t>
      </w:r>
      <w:proofErr w:type="spellStart"/>
      <w:r w:rsidRPr="00984FEC">
        <w:rPr>
          <w:lang w:val="es-AR"/>
        </w:rPr>
        <w:t>Gazprom</w:t>
      </w:r>
      <w:proofErr w:type="spellEnd"/>
      <w:r w:rsidRPr="00984FEC">
        <w:rPr>
          <w:lang w:val="es-AR"/>
        </w:rPr>
        <w:t xml:space="preserve"> y </w:t>
      </w:r>
      <w:proofErr w:type="spellStart"/>
      <w:r w:rsidRPr="00984FEC">
        <w:rPr>
          <w:lang w:val="es-AR"/>
        </w:rPr>
        <w:t>Naftogaz</w:t>
      </w:r>
      <w:proofErr w:type="spellEnd"/>
      <w:r w:rsidRPr="00984FEC">
        <w:rPr>
          <w:lang w:val="es-AR"/>
        </w:rPr>
        <w:t xml:space="preserve"> certificaron un contrato de abastecimiento y de tránsito por un período de una década. Las soluciones de emergencia aplicadas por la Unión durante la crisis incluyeron una mayor diversificación energética y de rutas.</w:t>
      </w:r>
    </w:p>
    <w:p w14:paraId="434C1527" w14:textId="04E0CFC5" w:rsidR="00984FEC" w:rsidRDefault="00984FEC" w:rsidP="00984FEC">
      <w:pPr>
        <w:pStyle w:val="Ttulo3"/>
        <w:rPr>
          <w:rStyle w:val="heading3"/>
          <w:lang w:val="es-AR"/>
        </w:rPr>
      </w:pPr>
      <w:r w:rsidRPr="00984FEC">
        <w:rPr>
          <w:rStyle w:val="heading3"/>
          <w:lang w:val="es-AR"/>
        </w:rPr>
        <w:t>-Unión aduanera Bielorrusia-Kazajistán-Rusia (2010-2012):</w:t>
      </w:r>
    </w:p>
    <w:p w14:paraId="3F8F7EC6" w14:textId="5F1A9409" w:rsidR="00984FEC" w:rsidRPr="00984FEC" w:rsidRDefault="00984FEC" w:rsidP="00984FEC">
      <w:pPr>
        <w:rPr>
          <w:lang w:val="es-AR"/>
        </w:rPr>
      </w:pPr>
      <w:r>
        <w:rPr>
          <w:lang w:val="es-AR"/>
        </w:rPr>
        <w:t>E</w:t>
      </w:r>
      <w:r w:rsidRPr="00984FEC">
        <w:rPr>
          <w:lang w:val="es-AR"/>
        </w:rPr>
        <w:t>sto desembocó en la Unión Euroasiática Bielorrusia-Kazajistán-Rusia en 2014. Creación de la alianza aduanera, así como de la cooperación en el sector hidroeléctrico.</w:t>
      </w:r>
    </w:p>
    <w:p w14:paraId="6C1BE303" w14:textId="5DE0F5AF" w:rsidR="00984FEC" w:rsidRDefault="00984FEC" w:rsidP="00984FEC">
      <w:pPr>
        <w:pStyle w:val="Ttulo3"/>
        <w:rPr>
          <w:rStyle w:val="heading3"/>
          <w:lang w:val="es-AR"/>
        </w:rPr>
      </w:pPr>
      <w:r w:rsidRPr="00984FEC">
        <w:rPr>
          <w:rStyle w:val="heading3"/>
          <w:lang w:val="es-AR"/>
        </w:rPr>
        <w:t>-Acuerdo de la asociación entre Ucrania y la UE (2014):</w:t>
      </w:r>
    </w:p>
    <w:p w14:paraId="1A3E2A12" w14:textId="4886115D" w:rsidR="00984FEC" w:rsidRDefault="00984FEC" w:rsidP="00984FEC">
      <w:pPr>
        <w:rPr>
          <w:lang w:val="es-AR"/>
        </w:rPr>
      </w:pPr>
      <w:r w:rsidRPr="00984FEC">
        <w:rPr>
          <w:lang w:val="es-AR"/>
        </w:rPr>
        <w:lastRenderedPageBreak/>
        <w:t>Es un tratado internacional firmado en 2014 por el cual se establece una asociación política entre ambas partes. El pacto plantea el objetivo de acelerar las relaciones políticas y económicas entre las partes y la gradual integración de Ucrania en el mercado interior de la Unión Europea. Rusia rechaza abiertamente este tratado.</w:t>
      </w:r>
    </w:p>
    <w:p w14:paraId="5A54E59D" w14:textId="55778575" w:rsidR="00984FEC" w:rsidRDefault="00984FEC" w:rsidP="00984FEC">
      <w:pPr>
        <w:pStyle w:val="Ttulo3"/>
        <w:rPr>
          <w:rStyle w:val="heading3"/>
          <w:lang w:val="es-AR"/>
        </w:rPr>
      </w:pPr>
      <w:r w:rsidRPr="00984FEC">
        <w:rPr>
          <w:rStyle w:val="heading3"/>
          <w:lang w:val="es-AR"/>
        </w:rPr>
        <w:t>-Conflicto por Crimea (marzo de 2014):</w:t>
      </w:r>
    </w:p>
    <w:p w14:paraId="6547C7B9" w14:textId="1459A1B0" w:rsidR="00984FEC" w:rsidRDefault="008E14A8" w:rsidP="00984FEC">
      <w:pPr>
        <w:rPr>
          <w:lang w:val="es-AR"/>
        </w:rPr>
      </w:pPr>
      <w:proofErr w:type="spellStart"/>
      <w:r w:rsidRPr="008E14A8">
        <w:rPr>
          <w:lang w:val="es-AR"/>
        </w:rPr>
        <w:t>Putín</w:t>
      </w:r>
      <w:proofErr w:type="spellEnd"/>
      <w:r w:rsidRPr="008E14A8">
        <w:rPr>
          <w:lang w:val="es-AR"/>
        </w:rPr>
        <w:t xml:space="preserve"> declara que les duele lo que sucedía en Ucrania refiriéndose al </w:t>
      </w:r>
      <w:proofErr w:type="spellStart"/>
      <w:r w:rsidRPr="008E14A8">
        <w:rPr>
          <w:lang w:val="es-AR"/>
        </w:rPr>
        <w:t>Euromaidán</w:t>
      </w:r>
      <w:proofErr w:type="spellEnd"/>
      <w:r w:rsidRPr="008E14A8">
        <w:rPr>
          <w:lang w:val="es-AR"/>
        </w:rPr>
        <w:t xml:space="preserve"> y dice que no son sólo vecinos sino un mismo pueblo tanto rusos como ucranianos. Dice que </w:t>
      </w:r>
      <w:proofErr w:type="gramStart"/>
      <w:r w:rsidRPr="008E14A8">
        <w:rPr>
          <w:lang w:val="es-AR"/>
        </w:rPr>
        <w:t>sus historia</w:t>
      </w:r>
      <w:proofErr w:type="gramEnd"/>
      <w:r w:rsidRPr="008E14A8">
        <w:rPr>
          <w:lang w:val="es-AR"/>
        </w:rPr>
        <w:t xml:space="preserve"> es la misma y se queja de que OTAN está tratando de arrinconarlos constantemente y que se opone a que una alianza militar se asienta justo en su patio trasero o bien en su territorio histórico. Rusia aplica una ley sobre nuevos territorios federales de la legislación rusa en la península, a partir de esta </w:t>
      </w:r>
      <w:proofErr w:type="gramStart"/>
      <w:r w:rsidRPr="008E14A8">
        <w:rPr>
          <w:lang w:val="es-AR"/>
        </w:rPr>
        <w:t>ley,  Crimea</w:t>
      </w:r>
      <w:proofErr w:type="gramEnd"/>
      <w:r w:rsidRPr="008E14A8">
        <w:rPr>
          <w:lang w:val="es-AR"/>
        </w:rPr>
        <w:t xml:space="preserve"> puede considerarse parte de Rusia (18 de marzo de 2014). El proceso tiene su origen en el </w:t>
      </w:r>
      <w:proofErr w:type="spellStart"/>
      <w:r w:rsidRPr="008E14A8">
        <w:rPr>
          <w:lang w:val="es-AR"/>
        </w:rPr>
        <w:t>Euromaidán</w:t>
      </w:r>
      <w:proofErr w:type="spellEnd"/>
      <w:r w:rsidRPr="008E14A8">
        <w:rPr>
          <w:lang w:val="es-AR"/>
        </w:rPr>
        <w:t>, en el cual algunos separatistas anhelaban unirse a Rusia.</w:t>
      </w:r>
    </w:p>
    <w:p w14:paraId="4D9CA41E" w14:textId="4D2BBCC7" w:rsidR="008E14A8" w:rsidRPr="00A54F5B" w:rsidRDefault="008E14A8" w:rsidP="008E14A8">
      <w:pPr>
        <w:pStyle w:val="Ttulo3"/>
        <w:rPr>
          <w:rStyle w:val="heading3"/>
          <w:lang w:val="es-AR"/>
        </w:rPr>
      </w:pPr>
      <w:r w:rsidRPr="00A54F5B">
        <w:rPr>
          <w:rStyle w:val="heading3"/>
          <w:lang w:val="es-AR"/>
        </w:rPr>
        <w:t>-Año de negociación (2015):</w:t>
      </w:r>
    </w:p>
    <w:p w14:paraId="21F603D3" w14:textId="159840AA" w:rsidR="008E14A8" w:rsidRDefault="008E14A8" w:rsidP="008E14A8">
      <w:pPr>
        <w:rPr>
          <w:lang w:val="es-AR"/>
        </w:rPr>
      </w:pPr>
      <w:r w:rsidRPr="008E14A8">
        <w:rPr>
          <w:lang w:val="es-AR"/>
        </w:rPr>
        <w:t>Se forman las bases para una solución política al conflicto, cese de la violencia que hasta el momento llevaba 13000 muertos.</w:t>
      </w:r>
    </w:p>
    <w:p w14:paraId="0CF589B6" w14:textId="13D52AC8" w:rsidR="008E14A8" w:rsidRDefault="008E14A8" w:rsidP="008E14A8">
      <w:pPr>
        <w:pStyle w:val="Ttulo3"/>
        <w:rPr>
          <w:rStyle w:val="heading3"/>
          <w:lang w:val="es-AR"/>
        </w:rPr>
      </w:pPr>
      <w:r w:rsidRPr="008E14A8">
        <w:rPr>
          <w:rStyle w:val="heading3"/>
          <w:lang w:val="es-AR"/>
        </w:rPr>
        <w:t>-Declaración de Crimea (julio de 2018):</w:t>
      </w:r>
      <w:r>
        <w:rPr>
          <w:rStyle w:val="heading3"/>
          <w:lang w:val="es-AR"/>
        </w:rPr>
        <w:t xml:space="preserve"> </w:t>
      </w:r>
    </w:p>
    <w:p w14:paraId="73D705A8" w14:textId="4DE5B4F7" w:rsidR="008E14A8" w:rsidRDefault="008E14A8" w:rsidP="008E14A8">
      <w:pPr>
        <w:rPr>
          <w:lang w:val="es-AR"/>
        </w:rPr>
      </w:pPr>
      <w:r w:rsidRPr="008E14A8">
        <w:rPr>
          <w:lang w:val="es-AR"/>
        </w:rPr>
        <w:t>Pompeo (</w:t>
      </w:r>
      <w:proofErr w:type="gramStart"/>
      <w:r w:rsidRPr="008E14A8">
        <w:rPr>
          <w:lang w:val="es-AR"/>
        </w:rPr>
        <w:t>Secretario</w:t>
      </w:r>
      <w:proofErr w:type="gramEnd"/>
      <w:r w:rsidRPr="008E14A8">
        <w:rPr>
          <w:lang w:val="es-AR"/>
        </w:rPr>
        <w:t xml:space="preserve"> de Estado de EEUU) declara que Rusia ha socavado un principio internacional que se encuentra en la carta de las naciones unidas y asegura que EEUU no reconocerá la anexión de Crimea y llama a Rusia a respetar estos principios y a desocupar la península. Ucrania denuncia armamento militar y nuclear en Crimea. Correlativamente a esto Ucrania denuncia el tratado de amistad entre Rusia-Ucrania y dicen que no se respetó su derecho por Crimea, con esto se rompe el tratado de amistad de Ucrania y Rusia.</w:t>
      </w:r>
    </w:p>
    <w:p w14:paraId="005C4219" w14:textId="6D71BDF2" w:rsidR="008E14A8" w:rsidRPr="00A54F5B" w:rsidRDefault="008E14A8" w:rsidP="008E14A8">
      <w:pPr>
        <w:pStyle w:val="Ttulo3"/>
        <w:rPr>
          <w:rStyle w:val="heading3"/>
          <w:lang w:val="es-AR"/>
        </w:rPr>
      </w:pPr>
      <w:r w:rsidRPr="00A54F5B">
        <w:rPr>
          <w:rStyle w:val="heading3"/>
          <w:lang w:val="es-AR"/>
        </w:rPr>
        <w:t xml:space="preserve">-18 de </w:t>
      </w:r>
      <w:proofErr w:type="gramStart"/>
      <w:r w:rsidRPr="00A54F5B">
        <w:rPr>
          <w:rStyle w:val="heading3"/>
          <w:lang w:val="es-AR"/>
        </w:rPr>
        <w:t>Octubre</w:t>
      </w:r>
      <w:proofErr w:type="gramEnd"/>
      <w:r w:rsidRPr="00A54F5B">
        <w:rPr>
          <w:rStyle w:val="heading3"/>
          <w:lang w:val="es-AR"/>
        </w:rPr>
        <w:t xml:space="preserve"> de 2018:</w:t>
      </w:r>
    </w:p>
    <w:p w14:paraId="3F90E613" w14:textId="0B4EB2C8" w:rsidR="008E14A8" w:rsidRDefault="008E14A8" w:rsidP="008E14A8">
      <w:pPr>
        <w:rPr>
          <w:lang w:val="es-AR"/>
        </w:rPr>
      </w:pPr>
      <w:r w:rsidRPr="008E14A8">
        <w:rPr>
          <w:lang w:val="es-AR"/>
        </w:rPr>
        <w:t xml:space="preserve">El canciller </w:t>
      </w:r>
      <w:proofErr w:type="gramStart"/>
      <w:r w:rsidRPr="008E14A8">
        <w:rPr>
          <w:lang w:val="es-AR"/>
        </w:rPr>
        <w:t>Ruso</w:t>
      </w:r>
      <w:proofErr w:type="gramEnd"/>
      <w:r w:rsidRPr="008E14A8">
        <w:rPr>
          <w:lang w:val="es-AR"/>
        </w:rPr>
        <w:t xml:space="preserve"> declara que el despliegue de una división estadounidense en Polonia violaría la ley Rusia-OTAN (París, 1997)</w:t>
      </w:r>
      <w:r>
        <w:rPr>
          <w:lang w:val="es-AR"/>
        </w:rPr>
        <w:t>.</w:t>
      </w:r>
    </w:p>
    <w:p w14:paraId="652D48A5" w14:textId="7A694C20" w:rsidR="008E14A8" w:rsidRPr="00A54F5B" w:rsidRDefault="008E14A8" w:rsidP="008E14A8">
      <w:pPr>
        <w:pStyle w:val="Ttulo3"/>
        <w:rPr>
          <w:rStyle w:val="heading3"/>
          <w:lang w:val="es-AR"/>
        </w:rPr>
      </w:pPr>
      <w:r w:rsidRPr="00A54F5B">
        <w:rPr>
          <w:rStyle w:val="heading3"/>
          <w:lang w:val="es-AR"/>
        </w:rPr>
        <w:t xml:space="preserve">-20 de </w:t>
      </w:r>
      <w:proofErr w:type="gramStart"/>
      <w:r w:rsidR="00566061" w:rsidRPr="00A54F5B">
        <w:rPr>
          <w:rStyle w:val="heading3"/>
          <w:lang w:val="es-AR"/>
        </w:rPr>
        <w:t>M</w:t>
      </w:r>
      <w:r w:rsidRPr="00A54F5B">
        <w:rPr>
          <w:rStyle w:val="heading3"/>
          <w:lang w:val="es-AR"/>
        </w:rPr>
        <w:t>ayo</w:t>
      </w:r>
      <w:proofErr w:type="gramEnd"/>
      <w:r w:rsidRPr="00A54F5B">
        <w:rPr>
          <w:rStyle w:val="heading3"/>
          <w:lang w:val="es-AR"/>
        </w:rPr>
        <w:t xml:space="preserve"> de 2019:</w:t>
      </w:r>
    </w:p>
    <w:p w14:paraId="7B2FF7C0" w14:textId="113FF940" w:rsidR="008E14A8" w:rsidRDefault="008E14A8" w:rsidP="008E14A8">
      <w:pPr>
        <w:rPr>
          <w:lang w:val="es-AR"/>
        </w:rPr>
      </w:pPr>
      <w:r w:rsidRPr="008E14A8">
        <w:rPr>
          <w:lang w:val="es-AR"/>
        </w:rPr>
        <w:t xml:space="preserve">Asume </w:t>
      </w:r>
      <w:proofErr w:type="spellStart"/>
      <w:r w:rsidRPr="008E14A8">
        <w:rPr>
          <w:lang w:val="es-AR"/>
        </w:rPr>
        <w:t>Zelenski</w:t>
      </w:r>
      <w:proofErr w:type="spellEnd"/>
      <w:r w:rsidRPr="008E14A8">
        <w:rPr>
          <w:lang w:val="es-AR"/>
        </w:rPr>
        <w:t xml:space="preserve"> como presidente de Ucrania.</w:t>
      </w:r>
    </w:p>
    <w:p w14:paraId="5E49D6CD" w14:textId="77777777" w:rsidR="008E14A8" w:rsidRDefault="008E14A8" w:rsidP="008E14A8">
      <w:pPr>
        <w:rPr>
          <w:lang w:val="es-AR"/>
        </w:rPr>
      </w:pPr>
    </w:p>
    <w:p w14:paraId="5AEBFC67" w14:textId="7A79AB95" w:rsidR="008E14A8" w:rsidRPr="00A54F5B" w:rsidRDefault="008E14A8" w:rsidP="008E14A8">
      <w:pPr>
        <w:pStyle w:val="Ttulo3"/>
        <w:rPr>
          <w:rStyle w:val="heading3"/>
          <w:lang w:val="es-AR"/>
        </w:rPr>
      </w:pPr>
      <w:r w:rsidRPr="00A54F5B">
        <w:rPr>
          <w:rStyle w:val="heading3"/>
          <w:lang w:val="es-AR"/>
        </w:rPr>
        <w:t xml:space="preserve">-31 de </w:t>
      </w:r>
      <w:proofErr w:type="gramStart"/>
      <w:r w:rsidR="00F95D17" w:rsidRPr="00A54F5B">
        <w:rPr>
          <w:rStyle w:val="heading3"/>
          <w:lang w:val="es-AR"/>
        </w:rPr>
        <w:t>O</w:t>
      </w:r>
      <w:r w:rsidRPr="00A54F5B">
        <w:rPr>
          <w:rStyle w:val="heading3"/>
          <w:lang w:val="es-AR"/>
        </w:rPr>
        <w:t>ctubre</w:t>
      </w:r>
      <w:proofErr w:type="gramEnd"/>
      <w:r w:rsidRPr="00A54F5B">
        <w:rPr>
          <w:rStyle w:val="heading3"/>
          <w:lang w:val="es-AR"/>
        </w:rPr>
        <w:t xml:space="preserve"> de 2019:</w:t>
      </w:r>
    </w:p>
    <w:p w14:paraId="21A5254C" w14:textId="51C26C69" w:rsidR="008E14A8" w:rsidRDefault="008E14A8" w:rsidP="008E14A8">
      <w:pPr>
        <w:rPr>
          <w:lang w:val="es-AR"/>
        </w:rPr>
      </w:pPr>
      <w:proofErr w:type="spellStart"/>
      <w:r w:rsidRPr="008E14A8">
        <w:rPr>
          <w:lang w:val="es-AR"/>
        </w:rPr>
        <w:t>Zelenski</w:t>
      </w:r>
      <w:proofErr w:type="spellEnd"/>
      <w:r w:rsidRPr="008E14A8">
        <w:rPr>
          <w:lang w:val="es-AR"/>
        </w:rPr>
        <w:t xml:space="preserve"> anuncia la retirada de tropas y declara estar preparado para cooperar más estrechamente con la alianza para acelerar la adhesión de Ucrania como miembro de la OTAN. La OTAN también declara la ilegalidad de la anexión de Crimea por parte de Rusia.</w:t>
      </w:r>
    </w:p>
    <w:p w14:paraId="2AC5CE3D" w14:textId="30C76195" w:rsidR="008E14A8" w:rsidRPr="00A54F5B" w:rsidRDefault="008E14A8" w:rsidP="008E14A8">
      <w:pPr>
        <w:pStyle w:val="Ttulo3"/>
        <w:rPr>
          <w:rStyle w:val="heading3"/>
          <w:lang w:val="es-AR"/>
        </w:rPr>
      </w:pPr>
      <w:r w:rsidRPr="00A54F5B">
        <w:rPr>
          <w:rStyle w:val="heading3"/>
          <w:lang w:val="es-AR"/>
        </w:rPr>
        <w:lastRenderedPageBreak/>
        <w:t xml:space="preserve">-25 de </w:t>
      </w:r>
      <w:proofErr w:type="gramStart"/>
      <w:r w:rsidRPr="00A54F5B">
        <w:rPr>
          <w:rStyle w:val="heading3"/>
          <w:lang w:val="es-AR"/>
        </w:rPr>
        <w:t>Noviembre</w:t>
      </w:r>
      <w:proofErr w:type="gramEnd"/>
      <w:r w:rsidRPr="00A54F5B">
        <w:rPr>
          <w:rStyle w:val="heading3"/>
          <w:lang w:val="es-AR"/>
        </w:rPr>
        <w:t xml:space="preserve"> de 2019:</w:t>
      </w:r>
    </w:p>
    <w:p w14:paraId="6BF76067" w14:textId="2EC0F3F0" w:rsidR="008E14A8" w:rsidRDefault="008E14A8" w:rsidP="008E14A8">
      <w:pPr>
        <w:rPr>
          <w:lang w:val="es-AR"/>
        </w:rPr>
      </w:pPr>
      <w:r w:rsidRPr="008E14A8">
        <w:rPr>
          <w:lang w:val="es-AR"/>
        </w:rPr>
        <w:t>Rusia devuelve a Ucrania tres buques que habían sido capturados</w:t>
      </w:r>
      <w:r>
        <w:rPr>
          <w:lang w:val="es-AR"/>
        </w:rPr>
        <w:t>.</w:t>
      </w:r>
    </w:p>
    <w:p w14:paraId="3B5AFF73" w14:textId="6ACC3C28" w:rsidR="008E14A8" w:rsidRDefault="008E14A8" w:rsidP="008E14A8">
      <w:pPr>
        <w:pStyle w:val="Ttulo3"/>
        <w:rPr>
          <w:rStyle w:val="heading3"/>
          <w:lang w:val="es-AR"/>
        </w:rPr>
      </w:pPr>
      <w:r w:rsidRPr="008E14A8">
        <w:rPr>
          <w:rStyle w:val="heading3"/>
          <w:lang w:val="es-AR"/>
        </w:rPr>
        <w:t>-Cumbre OTAN en Londres (4 de diciembre de 2019):</w:t>
      </w:r>
    </w:p>
    <w:p w14:paraId="382CC0B2" w14:textId="4E13DB57" w:rsidR="008E14A8" w:rsidRDefault="008E14A8" w:rsidP="008E14A8">
      <w:pPr>
        <w:rPr>
          <w:lang w:val="es-AR"/>
        </w:rPr>
      </w:pPr>
      <w:r w:rsidRPr="008E14A8">
        <w:rPr>
          <w:lang w:val="es-AR"/>
        </w:rPr>
        <w:t>Macron declara a la OTAN y a la UE de muerte cerebral y que se debería reconsiderar su posición hacia Rusia.</w:t>
      </w:r>
    </w:p>
    <w:p w14:paraId="6AD270CB" w14:textId="585653E1" w:rsidR="008E14A8" w:rsidRDefault="008E14A8" w:rsidP="008E14A8">
      <w:pPr>
        <w:pStyle w:val="Ttulo3"/>
        <w:rPr>
          <w:rStyle w:val="heading3"/>
          <w:lang w:val="es-AR"/>
        </w:rPr>
      </w:pPr>
      <w:r w:rsidRPr="008E14A8">
        <w:rPr>
          <w:rStyle w:val="heading3"/>
          <w:lang w:val="es-AR"/>
        </w:rPr>
        <w:t>-Cumbre de París (9 de diciembre de 2019):</w:t>
      </w:r>
    </w:p>
    <w:p w14:paraId="02DCCB77" w14:textId="6FF5DCA0" w:rsidR="008E14A8" w:rsidRDefault="008E14A8" w:rsidP="008E14A8">
      <w:pPr>
        <w:rPr>
          <w:lang w:val="es-AR"/>
        </w:rPr>
      </w:pPr>
      <w:r w:rsidRPr="008E14A8">
        <w:rPr>
          <w:lang w:val="es-AR"/>
        </w:rPr>
        <w:t xml:space="preserve">Acordaron un alto el fuego en el este de Ucrania, se excluye a EEUU de las conversaciones, </w:t>
      </w:r>
      <w:proofErr w:type="spellStart"/>
      <w:r w:rsidRPr="008E14A8">
        <w:rPr>
          <w:lang w:val="es-AR"/>
        </w:rPr>
        <w:t>Zelenski</w:t>
      </w:r>
      <w:proofErr w:type="spellEnd"/>
      <w:r w:rsidRPr="008E14A8">
        <w:rPr>
          <w:lang w:val="es-AR"/>
        </w:rPr>
        <w:t xml:space="preserve"> y </w:t>
      </w:r>
      <w:proofErr w:type="spellStart"/>
      <w:r w:rsidRPr="008E14A8">
        <w:rPr>
          <w:lang w:val="es-AR"/>
        </w:rPr>
        <w:t>Putín</w:t>
      </w:r>
      <w:proofErr w:type="spellEnd"/>
      <w:r w:rsidRPr="008E14A8">
        <w:rPr>
          <w:lang w:val="es-AR"/>
        </w:rPr>
        <w:t xml:space="preserve"> declaran las conversaciones un éxito, pero no se logra un acuerdo respecto de las regiones separatistas de Ucrania. </w:t>
      </w:r>
      <w:proofErr w:type="spellStart"/>
      <w:r w:rsidRPr="008E14A8">
        <w:rPr>
          <w:lang w:val="es-AR"/>
        </w:rPr>
        <w:t>Zelenski</w:t>
      </w:r>
      <w:proofErr w:type="spellEnd"/>
      <w:r w:rsidRPr="008E14A8">
        <w:rPr>
          <w:lang w:val="es-AR"/>
        </w:rPr>
        <w:t xml:space="preserve"> estaba bajo presiones políticas internas y también presiones por parte del sector financiero.</w:t>
      </w:r>
    </w:p>
    <w:p w14:paraId="461DCD14" w14:textId="23E13281" w:rsidR="008E14A8" w:rsidRPr="00A54F5B" w:rsidRDefault="008E14A8" w:rsidP="008E14A8">
      <w:pPr>
        <w:pStyle w:val="Ttulo3"/>
        <w:rPr>
          <w:rStyle w:val="heading3"/>
          <w:lang w:val="es-AR"/>
        </w:rPr>
      </w:pPr>
      <w:r w:rsidRPr="00A54F5B">
        <w:rPr>
          <w:rStyle w:val="heading3"/>
          <w:lang w:val="es-AR"/>
        </w:rPr>
        <w:t xml:space="preserve">-2 de </w:t>
      </w:r>
      <w:proofErr w:type="gramStart"/>
      <w:r w:rsidR="00566061" w:rsidRPr="00A54F5B">
        <w:rPr>
          <w:rStyle w:val="heading3"/>
          <w:lang w:val="es-AR"/>
        </w:rPr>
        <w:t>S</w:t>
      </w:r>
      <w:r w:rsidRPr="00A54F5B">
        <w:rPr>
          <w:rStyle w:val="heading3"/>
          <w:lang w:val="es-AR"/>
        </w:rPr>
        <w:t>eptiembre</w:t>
      </w:r>
      <w:proofErr w:type="gramEnd"/>
      <w:r w:rsidRPr="00A54F5B">
        <w:rPr>
          <w:rStyle w:val="heading3"/>
          <w:lang w:val="es-AR"/>
        </w:rPr>
        <w:t xml:space="preserve"> de 2020:</w:t>
      </w:r>
    </w:p>
    <w:p w14:paraId="4B180AE7" w14:textId="4B0E185E" w:rsidR="008E14A8" w:rsidRDefault="008E14A8" w:rsidP="008E14A8">
      <w:pPr>
        <w:rPr>
          <w:lang w:val="es-AR"/>
        </w:rPr>
      </w:pPr>
      <w:r w:rsidRPr="008E14A8">
        <w:rPr>
          <w:lang w:val="es-AR"/>
        </w:rPr>
        <w:t xml:space="preserve">El ministro de RR exteriores de Rusia declara una desestabilización en Bielorrusia desde Ucrania, acusa también a la UE y a la OTAN de aumentar su actividad cerca de las fronteras de Bielorrusia. Hay elecciones en Bielorrusia que Rusia considera </w:t>
      </w:r>
      <w:proofErr w:type="gramStart"/>
      <w:r w:rsidRPr="008E14A8">
        <w:rPr>
          <w:lang w:val="es-AR"/>
        </w:rPr>
        <w:t>celebradas</w:t>
      </w:r>
      <w:proofErr w:type="gramEnd"/>
      <w:r w:rsidRPr="008E14A8">
        <w:rPr>
          <w:lang w:val="es-AR"/>
        </w:rPr>
        <w:t xml:space="preserve"> pero EEUU y la UE no.</w:t>
      </w:r>
    </w:p>
    <w:p w14:paraId="76C9AFA1" w14:textId="3E860BB4" w:rsidR="008E14A8" w:rsidRDefault="008E14A8" w:rsidP="008E14A8">
      <w:pPr>
        <w:pStyle w:val="Ttulo3"/>
        <w:rPr>
          <w:rStyle w:val="heading3"/>
          <w:lang w:val="es-AR"/>
        </w:rPr>
      </w:pPr>
      <w:r w:rsidRPr="008E14A8">
        <w:rPr>
          <w:rStyle w:val="heading3"/>
          <w:lang w:val="es-AR"/>
        </w:rPr>
        <w:t>-Plataforma Crimea (23 de agosto de 2021):</w:t>
      </w:r>
    </w:p>
    <w:p w14:paraId="377BCF3C" w14:textId="49CA7C34" w:rsidR="008E14A8" w:rsidRDefault="008E14A8" w:rsidP="008E14A8">
      <w:pPr>
        <w:rPr>
          <w:lang w:val="es-AR"/>
        </w:rPr>
      </w:pPr>
      <w:r>
        <w:rPr>
          <w:lang w:val="es-AR"/>
        </w:rPr>
        <w:t>Fue</w:t>
      </w:r>
      <w:r w:rsidRPr="008E14A8">
        <w:rPr>
          <w:lang w:val="es-AR"/>
        </w:rPr>
        <w:t xml:space="preserve"> una iniciativa diplomática de Ucrania y su presidente diseñada para restablecer las relaciones entre Rusia y Ucrania mediante la reversión de la adhesión de Crimea en 2014 por parte de la Federación de Rusia. Esta reunión no gustó nada en Rusia y aparecen tensiones.</w:t>
      </w:r>
    </w:p>
    <w:p w14:paraId="29098E63" w14:textId="77777777" w:rsidR="00F95D17" w:rsidRPr="00F95D17" w:rsidRDefault="00F95D17" w:rsidP="00F95D17">
      <w:pPr>
        <w:pStyle w:val="heading2"/>
        <w:rPr>
          <w:lang w:val="es-AR"/>
        </w:rPr>
      </w:pPr>
      <w:r w:rsidRPr="00F95D17">
        <w:rPr>
          <w:lang w:val="es-AR"/>
        </w:rPr>
        <w:t>Inicio de guerra (24 de febrero de 2022):</w:t>
      </w:r>
    </w:p>
    <w:p w14:paraId="2CDC6FF0" w14:textId="757E448E" w:rsidR="00F95D17" w:rsidRPr="00F95D17" w:rsidRDefault="00F95D17" w:rsidP="00F95D17">
      <w:pPr>
        <w:rPr>
          <w:lang w:val="es-AR"/>
        </w:rPr>
      </w:pPr>
      <w:r w:rsidRPr="00F95D17">
        <w:rPr>
          <w:lang w:val="es-AR"/>
        </w:rPr>
        <w:t>Put</w:t>
      </w:r>
      <w:r w:rsidR="00566061">
        <w:rPr>
          <w:lang w:val="es-AR"/>
        </w:rPr>
        <w:t>i</w:t>
      </w:r>
      <w:r w:rsidRPr="00F95D17">
        <w:rPr>
          <w:lang w:val="es-AR"/>
        </w:rPr>
        <w:t xml:space="preserve">n declara que las repúblicas populares de </w:t>
      </w:r>
      <w:proofErr w:type="spellStart"/>
      <w:r w:rsidRPr="00F95D17">
        <w:rPr>
          <w:lang w:val="es-AR"/>
        </w:rPr>
        <w:t>Dombás</w:t>
      </w:r>
      <w:proofErr w:type="spellEnd"/>
      <w:r w:rsidRPr="00F95D17">
        <w:rPr>
          <w:lang w:val="es-AR"/>
        </w:rPr>
        <w:t xml:space="preserve"> se dirigieron a Rusia con un pedido de ayuda y que decidió llevar a cabo una operación militar especial con objetivo de proteger a las personas que han sido objeto de abusos, genocidio por parte del régimen de Kiev durante 8 años.</w:t>
      </w:r>
    </w:p>
    <w:p w14:paraId="1FBF1DCF" w14:textId="77777777" w:rsidR="00F95D17" w:rsidRPr="00F95D17" w:rsidRDefault="00F95D17" w:rsidP="00F95D17">
      <w:pPr>
        <w:rPr>
          <w:lang w:val="es-AR"/>
        </w:rPr>
      </w:pPr>
      <w:r w:rsidRPr="00F95D17">
        <w:rPr>
          <w:lang w:val="es-AR"/>
        </w:rPr>
        <w:t>En la actualidad esta guerra toca diferentes dominios: Espacio, Aire, Mar, Ciberespacio y Tierra siendo catalogada como guerra de 4ta generación.</w:t>
      </w:r>
    </w:p>
    <w:p w14:paraId="085AE1B6" w14:textId="760291A4" w:rsidR="00F95D17" w:rsidRDefault="00F95D17" w:rsidP="00F95D17">
      <w:pPr>
        <w:rPr>
          <w:lang w:val="es-AR"/>
        </w:rPr>
      </w:pPr>
      <w:r w:rsidRPr="00F95D17">
        <w:rPr>
          <w:lang w:val="es-AR"/>
        </w:rPr>
        <w:t>Hay una resolución de la ONU que exige que la Federación Rusa retire sus fuerzas del territorio ucraniano que es internacionalmente reconocido. Posteriormente la ONU suspende a Rusia del consejo de los derechos humanos y comienza investigaciones de crímenes de lesa humanidad durante la invasión a Ucrania. Se comienza a reconocer esta guerra como la 2da Guerra Fría.</w:t>
      </w:r>
    </w:p>
    <w:p w14:paraId="5B9A2C79" w14:textId="0133A0EF" w:rsidR="00F95D17" w:rsidRDefault="00F95D17" w:rsidP="00F95D17">
      <w:pPr>
        <w:pStyle w:val="heading2"/>
        <w:rPr>
          <w:lang w:val="es-AR"/>
        </w:rPr>
      </w:pPr>
      <w:r w:rsidRPr="00F95D17">
        <w:rPr>
          <w:lang w:val="es-AR"/>
        </w:rPr>
        <w:t>Preguntas del seminario…</w:t>
      </w:r>
    </w:p>
    <w:p w14:paraId="5C7C1827" w14:textId="77777777" w:rsidR="00F95D17" w:rsidRPr="00F95D17" w:rsidRDefault="00F95D17" w:rsidP="00F95D17">
      <w:pPr>
        <w:rPr>
          <w:lang w:val="es-AR"/>
        </w:rPr>
      </w:pPr>
      <w:r w:rsidRPr="00F95D17">
        <w:rPr>
          <w:lang w:val="es-AR"/>
        </w:rPr>
        <w:t xml:space="preserve">Durante el seminario surgieron algunas preguntas interesantes, se indaga acerca de un concepto que está circulando y dice que Rusia está tratando de desnazificar a </w:t>
      </w:r>
      <w:r w:rsidRPr="00F95D17">
        <w:rPr>
          <w:lang w:val="es-AR"/>
        </w:rPr>
        <w:lastRenderedPageBreak/>
        <w:t xml:space="preserve">Ucrania. La respuesta fue que si bien hay batallones pronazis de Rusia y Bielorussia peleando a favor de Ucrania y también rusos con banderas soviéticas y ucranianos con la esvástica no son causas significativas ya que Ucrania no está </w:t>
      </w:r>
      <w:proofErr w:type="spellStart"/>
      <w:r w:rsidRPr="00F95D17">
        <w:rPr>
          <w:lang w:val="es-AR"/>
        </w:rPr>
        <w:t>nazificada</w:t>
      </w:r>
      <w:proofErr w:type="spellEnd"/>
      <w:r w:rsidRPr="00F95D17">
        <w:rPr>
          <w:lang w:val="es-AR"/>
        </w:rPr>
        <w:t xml:space="preserve"> como para “desnazificar”, por </w:t>
      </w:r>
      <w:proofErr w:type="gramStart"/>
      <w:r w:rsidRPr="00F95D17">
        <w:rPr>
          <w:lang w:val="es-AR"/>
        </w:rPr>
        <w:t>ende</w:t>
      </w:r>
      <w:proofErr w:type="gramEnd"/>
      <w:r w:rsidRPr="00F95D17">
        <w:rPr>
          <w:lang w:val="es-AR"/>
        </w:rPr>
        <w:t xml:space="preserve"> es una especie de excusa por parte de los rusos.</w:t>
      </w:r>
    </w:p>
    <w:p w14:paraId="34B1B396" w14:textId="1F8066A9" w:rsidR="00F95D17" w:rsidRPr="00F95D17" w:rsidRDefault="00F95D17" w:rsidP="00F95D17">
      <w:pPr>
        <w:rPr>
          <w:lang w:val="es-AR"/>
        </w:rPr>
      </w:pPr>
      <w:r w:rsidRPr="00F95D17">
        <w:rPr>
          <w:lang w:val="es-AR"/>
        </w:rPr>
        <w:t xml:space="preserve">También se abordaron temas como la guerra de la desinformación, esto es lo que llamamos ciberguerra información, contrainformación, </w:t>
      </w:r>
      <w:proofErr w:type="spellStart"/>
      <w:r w:rsidRPr="00F95D17">
        <w:rPr>
          <w:lang w:val="es-AR"/>
        </w:rPr>
        <w:t>fake</w:t>
      </w:r>
      <w:proofErr w:type="spellEnd"/>
      <w:r w:rsidRPr="00F95D17">
        <w:rPr>
          <w:lang w:val="es-AR"/>
        </w:rPr>
        <w:t xml:space="preserve"> </w:t>
      </w:r>
      <w:proofErr w:type="spellStart"/>
      <w:r w:rsidRPr="00F95D17">
        <w:rPr>
          <w:lang w:val="es-AR"/>
        </w:rPr>
        <w:t>news</w:t>
      </w:r>
      <w:proofErr w:type="spellEnd"/>
      <w:r w:rsidRPr="00F95D17">
        <w:rPr>
          <w:lang w:val="es-AR"/>
        </w:rPr>
        <w:t xml:space="preserve">, (ejemplo: enfermedad de </w:t>
      </w:r>
      <w:r>
        <w:rPr>
          <w:lang w:val="es-AR"/>
        </w:rPr>
        <w:t>P</w:t>
      </w:r>
      <w:r w:rsidRPr="00F95D17">
        <w:rPr>
          <w:lang w:val="es-AR"/>
        </w:rPr>
        <w:t xml:space="preserve">utin), fotos trucadas, buscando ocultar cosas o implantar pensamientos. Gobiernos usan factores económicos, políticos, de infraestructura, buscan modificar información, se alteraban cosas aprovechando las tecnologías de información, introducción de espías para organizar descontentos. Es </w:t>
      </w:r>
      <w:r w:rsidR="00566061" w:rsidRPr="00F95D17">
        <w:rPr>
          <w:lang w:val="es-AR"/>
        </w:rPr>
        <w:t>decir,</w:t>
      </w:r>
      <w:r w:rsidRPr="00F95D17">
        <w:rPr>
          <w:lang w:val="es-AR"/>
        </w:rPr>
        <w:t xml:space="preserve"> buscar usar otros tipos de armamentos que no sean armas por ejemplo sino más bien revueltas y el factor cerebro de los soldados.</w:t>
      </w:r>
    </w:p>
    <w:sectPr w:rsidR="00F95D17" w:rsidRPr="00F95D17" w:rsidSect="0025077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0C5BD" w14:textId="77777777" w:rsidR="00B001F7" w:rsidRDefault="00B001F7">
      <w:r>
        <w:separator/>
      </w:r>
    </w:p>
  </w:endnote>
  <w:endnote w:type="continuationSeparator" w:id="0">
    <w:p w14:paraId="29D4903B" w14:textId="77777777" w:rsidR="00B001F7" w:rsidRDefault="00B00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6755C" w14:textId="77777777" w:rsidR="00B001F7" w:rsidRDefault="00B001F7" w:rsidP="009A40EA">
      <w:r>
        <w:separator/>
      </w:r>
    </w:p>
  </w:footnote>
  <w:footnote w:type="continuationSeparator" w:id="0">
    <w:p w14:paraId="2B1FB0DD" w14:textId="77777777" w:rsidR="00B001F7" w:rsidRPr="009A40EA" w:rsidRDefault="00B001F7" w:rsidP="009A40EA">
      <w:r>
        <w:separator/>
      </w:r>
    </w:p>
  </w:footnote>
  <w:footnote w:type="continuationNotice" w:id="1">
    <w:p w14:paraId="592A6190" w14:textId="77777777" w:rsidR="00B001F7" w:rsidRPr="00C26F77" w:rsidRDefault="00B001F7" w:rsidP="005B21D1">
      <w:pPr>
        <w:spacing w:line="20" w:lineRule="exact"/>
        <w:rPr>
          <w:lang w:val="de-DE"/>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5" w15:restartNumberingAfterBreak="0">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6" w15:restartNumberingAfterBreak="0">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1" w15:restartNumberingAfterBreak="0">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16cid:durableId="205415671">
    <w:abstractNumId w:val="10"/>
  </w:num>
  <w:num w:numId="2" w16cid:durableId="821000837">
    <w:abstractNumId w:val="9"/>
  </w:num>
  <w:num w:numId="3" w16cid:durableId="59599646">
    <w:abstractNumId w:val="11"/>
  </w:num>
  <w:num w:numId="4" w16cid:durableId="590361328">
    <w:abstractNumId w:val="5"/>
  </w:num>
  <w:num w:numId="5" w16cid:durableId="1600286435">
    <w:abstractNumId w:val="4"/>
  </w:num>
  <w:num w:numId="6" w16cid:durableId="1302232497">
    <w:abstractNumId w:val="7"/>
  </w:num>
  <w:num w:numId="7" w16cid:durableId="838271013">
    <w:abstractNumId w:val="8"/>
  </w:num>
  <w:num w:numId="8" w16cid:durableId="648243498">
    <w:abstractNumId w:val="7"/>
  </w:num>
  <w:num w:numId="9" w16cid:durableId="849832390">
    <w:abstractNumId w:val="6"/>
  </w:num>
  <w:num w:numId="10" w16cid:durableId="2503110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9686294">
    <w:abstractNumId w:val="3"/>
  </w:num>
  <w:num w:numId="12" w16cid:durableId="476343470">
    <w:abstractNumId w:val="2"/>
  </w:num>
  <w:num w:numId="13" w16cid:durableId="653459646">
    <w:abstractNumId w:val="1"/>
  </w:num>
  <w:num w:numId="14" w16cid:durableId="582222564">
    <w:abstractNumId w:val="0"/>
  </w:num>
  <w:num w:numId="15" w16cid:durableId="2974225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669555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30305044">
    <w:abstractNumId w:val="6"/>
  </w:num>
  <w:num w:numId="18" w16cid:durableId="12539328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562722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305968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1"/>
  <w:activeWritingStyle w:appName="MSWord" w:lang="en-US" w:vendorID="64" w:dllVersion="6" w:nlCheck="1" w:checkStyle="1"/>
  <w:activeWritingStyle w:appName="MSWord" w:lang="en-US" w:vendorID="64" w:dllVersion="4096" w:nlCheck="1" w:checkStyle="0"/>
  <w:activeWritingStyle w:appName="MSWord" w:lang="es-AR" w:vendorID="64" w:dllVersion="4096"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B2A"/>
    <w:rsid w:val="0000048D"/>
    <w:rsid w:val="00005140"/>
    <w:rsid w:val="000110D3"/>
    <w:rsid w:val="000209FE"/>
    <w:rsid w:val="000310FD"/>
    <w:rsid w:val="00035058"/>
    <w:rsid w:val="00044B21"/>
    <w:rsid w:val="00052B81"/>
    <w:rsid w:val="00083617"/>
    <w:rsid w:val="000B553B"/>
    <w:rsid w:val="000C1161"/>
    <w:rsid w:val="000C2905"/>
    <w:rsid w:val="000C5BDE"/>
    <w:rsid w:val="000D0BFA"/>
    <w:rsid w:val="000D63D0"/>
    <w:rsid w:val="000F273E"/>
    <w:rsid w:val="000F328B"/>
    <w:rsid w:val="001106A4"/>
    <w:rsid w:val="00151772"/>
    <w:rsid w:val="00155D11"/>
    <w:rsid w:val="0015721A"/>
    <w:rsid w:val="0016340C"/>
    <w:rsid w:val="00166009"/>
    <w:rsid w:val="00171521"/>
    <w:rsid w:val="00176368"/>
    <w:rsid w:val="00191F31"/>
    <w:rsid w:val="00195587"/>
    <w:rsid w:val="001A4455"/>
    <w:rsid w:val="001C02CA"/>
    <w:rsid w:val="001D545F"/>
    <w:rsid w:val="001E62A6"/>
    <w:rsid w:val="001F17E9"/>
    <w:rsid w:val="001F6FC0"/>
    <w:rsid w:val="001F7036"/>
    <w:rsid w:val="002036A7"/>
    <w:rsid w:val="00203963"/>
    <w:rsid w:val="00205B9D"/>
    <w:rsid w:val="002060A7"/>
    <w:rsid w:val="00217118"/>
    <w:rsid w:val="00223838"/>
    <w:rsid w:val="00224F23"/>
    <w:rsid w:val="00226000"/>
    <w:rsid w:val="00243F19"/>
    <w:rsid w:val="00250774"/>
    <w:rsid w:val="002534C9"/>
    <w:rsid w:val="00260473"/>
    <w:rsid w:val="00260ABE"/>
    <w:rsid w:val="002641EF"/>
    <w:rsid w:val="002664DC"/>
    <w:rsid w:val="00266838"/>
    <w:rsid w:val="00272D44"/>
    <w:rsid w:val="00276B4D"/>
    <w:rsid w:val="00277590"/>
    <w:rsid w:val="00294524"/>
    <w:rsid w:val="002B15BE"/>
    <w:rsid w:val="002D20E2"/>
    <w:rsid w:val="002E0667"/>
    <w:rsid w:val="002E597F"/>
    <w:rsid w:val="00307478"/>
    <w:rsid w:val="003167D9"/>
    <w:rsid w:val="00326742"/>
    <w:rsid w:val="003424BD"/>
    <w:rsid w:val="00350B43"/>
    <w:rsid w:val="0035505F"/>
    <w:rsid w:val="0035641D"/>
    <w:rsid w:val="00377C44"/>
    <w:rsid w:val="00381C60"/>
    <w:rsid w:val="003911B6"/>
    <w:rsid w:val="003B3B8C"/>
    <w:rsid w:val="003C632C"/>
    <w:rsid w:val="003D75EF"/>
    <w:rsid w:val="003E18D7"/>
    <w:rsid w:val="003F00C7"/>
    <w:rsid w:val="003F423B"/>
    <w:rsid w:val="00403735"/>
    <w:rsid w:val="00404DF2"/>
    <w:rsid w:val="00410277"/>
    <w:rsid w:val="0041449A"/>
    <w:rsid w:val="00434415"/>
    <w:rsid w:val="0044743E"/>
    <w:rsid w:val="00461E3B"/>
    <w:rsid w:val="00495C43"/>
    <w:rsid w:val="004A1829"/>
    <w:rsid w:val="004A7107"/>
    <w:rsid w:val="004C13F4"/>
    <w:rsid w:val="004E42EA"/>
    <w:rsid w:val="004F4A36"/>
    <w:rsid w:val="00501953"/>
    <w:rsid w:val="00531EEA"/>
    <w:rsid w:val="00544CE9"/>
    <w:rsid w:val="00550530"/>
    <w:rsid w:val="00566061"/>
    <w:rsid w:val="0058168B"/>
    <w:rsid w:val="00590615"/>
    <w:rsid w:val="00596272"/>
    <w:rsid w:val="005B0819"/>
    <w:rsid w:val="005B20A5"/>
    <w:rsid w:val="005B21D1"/>
    <w:rsid w:val="005B3480"/>
    <w:rsid w:val="005B5A42"/>
    <w:rsid w:val="005C091A"/>
    <w:rsid w:val="005D5B5A"/>
    <w:rsid w:val="005E464F"/>
    <w:rsid w:val="005E48C3"/>
    <w:rsid w:val="005F7FAC"/>
    <w:rsid w:val="006030DE"/>
    <w:rsid w:val="006047C4"/>
    <w:rsid w:val="0060481B"/>
    <w:rsid w:val="00612056"/>
    <w:rsid w:val="006137BC"/>
    <w:rsid w:val="00624AD7"/>
    <w:rsid w:val="0062629C"/>
    <w:rsid w:val="00631C4A"/>
    <w:rsid w:val="00636A67"/>
    <w:rsid w:val="006444A9"/>
    <w:rsid w:val="00650B04"/>
    <w:rsid w:val="0065153E"/>
    <w:rsid w:val="0065419A"/>
    <w:rsid w:val="00662811"/>
    <w:rsid w:val="006704F3"/>
    <w:rsid w:val="00681644"/>
    <w:rsid w:val="00683327"/>
    <w:rsid w:val="00685452"/>
    <w:rsid w:val="0069757F"/>
    <w:rsid w:val="006A0A6F"/>
    <w:rsid w:val="006B0CBA"/>
    <w:rsid w:val="006B168A"/>
    <w:rsid w:val="006D1F41"/>
    <w:rsid w:val="006D3BD7"/>
    <w:rsid w:val="006D49F3"/>
    <w:rsid w:val="006E17E4"/>
    <w:rsid w:val="006E292B"/>
    <w:rsid w:val="006F602B"/>
    <w:rsid w:val="00701753"/>
    <w:rsid w:val="0070690C"/>
    <w:rsid w:val="00712B78"/>
    <w:rsid w:val="00715651"/>
    <w:rsid w:val="0073504E"/>
    <w:rsid w:val="0073679E"/>
    <w:rsid w:val="007758E6"/>
    <w:rsid w:val="007834CA"/>
    <w:rsid w:val="00783CE4"/>
    <w:rsid w:val="007857EE"/>
    <w:rsid w:val="007871B2"/>
    <w:rsid w:val="00791866"/>
    <w:rsid w:val="00792288"/>
    <w:rsid w:val="00796AA8"/>
    <w:rsid w:val="00797C4F"/>
    <w:rsid w:val="007A34A0"/>
    <w:rsid w:val="007A7B7E"/>
    <w:rsid w:val="007B19CB"/>
    <w:rsid w:val="007C36AF"/>
    <w:rsid w:val="007F52BB"/>
    <w:rsid w:val="008031D5"/>
    <w:rsid w:val="008108FB"/>
    <w:rsid w:val="00821AE6"/>
    <w:rsid w:val="008741EE"/>
    <w:rsid w:val="008808E2"/>
    <w:rsid w:val="0088376F"/>
    <w:rsid w:val="0089088C"/>
    <w:rsid w:val="008B1227"/>
    <w:rsid w:val="008D1F3F"/>
    <w:rsid w:val="008E14A8"/>
    <w:rsid w:val="008E589A"/>
    <w:rsid w:val="009043D1"/>
    <w:rsid w:val="0091033C"/>
    <w:rsid w:val="00914CBF"/>
    <w:rsid w:val="00917CE5"/>
    <w:rsid w:val="009211A4"/>
    <w:rsid w:val="00925461"/>
    <w:rsid w:val="00937A0E"/>
    <w:rsid w:val="009424E7"/>
    <w:rsid w:val="00942A8F"/>
    <w:rsid w:val="00946462"/>
    <w:rsid w:val="00947640"/>
    <w:rsid w:val="0096634D"/>
    <w:rsid w:val="00967DFD"/>
    <w:rsid w:val="00984FEC"/>
    <w:rsid w:val="009A40EA"/>
    <w:rsid w:val="009A459C"/>
    <w:rsid w:val="009D67DB"/>
    <w:rsid w:val="009E6619"/>
    <w:rsid w:val="009F1B22"/>
    <w:rsid w:val="009F6210"/>
    <w:rsid w:val="00A053DF"/>
    <w:rsid w:val="00A06CFF"/>
    <w:rsid w:val="00A17B2A"/>
    <w:rsid w:val="00A27277"/>
    <w:rsid w:val="00A322D5"/>
    <w:rsid w:val="00A41CE2"/>
    <w:rsid w:val="00A503DB"/>
    <w:rsid w:val="00A54C71"/>
    <w:rsid w:val="00A54F5B"/>
    <w:rsid w:val="00A63886"/>
    <w:rsid w:val="00A72C4A"/>
    <w:rsid w:val="00A7602B"/>
    <w:rsid w:val="00A771A3"/>
    <w:rsid w:val="00A92A92"/>
    <w:rsid w:val="00A9461B"/>
    <w:rsid w:val="00A94DE5"/>
    <w:rsid w:val="00A94EFE"/>
    <w:rsid w:val="00AB6359"/>
    <w:rsid w:val="00AD5FB8"/>
    <w:rsid w:val="00AE0675"/>
    <w:rsid w:val="00AF54B5"/>
    <w:rsid w:val="00B001F7"/>
    <w:rsid w:val="00B01D5B"/>
    <w:rsid w:val="00B15BB0"/>
    <w:rsid w:val="00B2078E"/>
    <w:rsid w:val="00B26C8D"/>
    <w:rsid w:val="00B539E1"/>
    <w:rsid w:val="00B96D76"/>
    <w:rsid w:val="00BA16DB"/>
    <w:rsid w:val="00BB5FF6"/>
    <w:rsid w:val="00BC1154"/>
    <w:rsid w:val="00BE7D5D"/>
    <w:rsid w:val="00C025D3"/>
    <w:rsid w:val="00C2543E"/>
    <w:rsid w:val="00C26F77"/>
    <w:rsid w:val="00C40DC7"/>
    <w:rsid w:val="00C431E2"/>
    <w:rsid w:val="00C51D78"/>
    <w:rsid w:val="00C578FE"/>
    <w:rsid w:val="00C67087"/>
    <w:rsid w:val="00C7050A"/>
    <w:rsid w:val="00C7384F"/>
    <w:rsid w:val="00C75CE6"/>
    <w:rsid w:val="00C86689"/>
    <w:rsid w:val="00C94D83"/>
    <w:rsid w:val="00CA59F3"/>
    <w:rsid w:val="00CB2B00"/>
    <w:rsid w:val="00CB3349"/>
    <w:rsid w:val="00D07960"/>
    <w:rsid w:val="00D41E65"/>
    <w:rsid w:val="00D4296A"/>
    <w:rsid w:val="00D53D56"/>
    <w:rsid w:val="00D91CF8"/>
    <w:rsid w:val="00DD4D7F"/>
    <w:rsid w:val="00DE4E66"/>
    <w:rsid w:val="00E06313"/>
    <w:rsid w:val="00E1450C"/>
    <w:rsid w:val="00E258AE"/>
    <w:rsid w:val="00E61CF4"/>
    <w:rsid w:val="00E642EF"/>
    <w:rsid w:val="00E7224F"/>
    <w:rsid w:val="00E8179F"/>
    <w:rsid w:val="00E84A60"/>
    <w:rsid w:val="00E9433C"/>
    <w:rsid w:val="00E95241"/>
    <w:rsid w:val="00E974CB"/>
    <w:rsid w:val="00EB7C23"/>
    <w:rsid w:val="00EE0EB6"/>
    <w:rsid w:val="00EF7699"/>
    <w:rsid w:val="00F05C56"/>
    <w:rsid w:val="00F13A13"/>
    <w:rsid w:val="00F3059F"/>
    <w:rsid w:val="00F30965"/>
    <w:rsid w:val="00F3698F"/>
    <w:rsid w:val="00F4401D"/>
    <w:rsid w:val="00F45D32"/>
    <w:rsid w:val="00F523E6"/>
    <w:rsid w:val="00F56451"/>
    <w:rsid w:val="00F95D17"/>
    <w:rsid w:val="00FA14AA"/>
    <w:rsid w:val="00FC2854"/>
    <w:rsid w:val="00FC6C48"/>
    <w:rsid w:val="00FE26FD"/>
    <w:rsid w:val="00FF6B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F662F0"/>
  <w15:chartTrackingRefBased/>
  <w15:docId w15:val="{CD6F973A-070C-4577-9480-19C70B1EA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Ttulo1">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qFormat/>
    <w:rsid w:val="00F3059F"/>
    <w:pPr>
      <w:keepNext/>
      <w:keepLines/>
      <w:suppressAutoHyphens/>
      <w:spacing w:before="360" w:after="160"/>
      <w:ind w:left="567" w:hanging="567"/>
      <w:outlineLvl w:val="1"/>
    </w:pPr>
    <w:rPr>
      <w:b/>
    </w:rPr>
  </w:style>
  <w:style w:type="paragraph" w:styleId="Ttulo3">
    <w:name w:val="heading 3"/>
    <w:basedOn w:val="Normal"/>
    <w:next w:val="Normal"/>
    <w:qFormat/>
    <w:rsid w:val="000F273E"/>
    <w:pPr>
      <w:spacing w:before="360"/>
      <w:ind w:firstLine="0"/>
      <w:outlineLvl w:val="2"/>
    </w:pPr>
  </w:style>
  <w:style w:type="paragraph" w:styleId="Ttulo4">
    <w:name w:val="heading 4"/>
    <w:basedOn w:val="Normal"/>
    <w:next w:val="Normal"/>
    <w:qFormat/>
    <w:rsid w:val="006A0A6F"/>
    <w:pPr>
      <w:spacing w:before="240"/>
      <w:ind w:firstLine="0"/>
      <w:outlineLvl w:val="3"/>
    </w:pPr>
  </w:style>
  <w:style w:type="paragraph" w:styleId="Ttulo5">
    <w:name w:val="heading 5"/>
    <w:basedOn w:val="Normal"/>
    <w:next w:val="Normal"/>
    <w:qFormat/>
    <w:rsid w:val="006A0A6F"/>
    <w:pPr>
      <w:spacing w:before="240"/>
      <w:ind w:firstLine="0"/>
      <w:outlineLvl w:val="4"/>
    </w:pPr>
  </w:style>
  <w:style w:type="paragraph" w:styleId="Ttulo6">
    <w:name w:val="heading 6"/>
    <w:basedOn w:val="Normal"/>
    <w:next w:val="Normal"/>
    <w:qFormat/>
    <w:rsid w:val="006A0A6F"/>
    <w:pPr>
      <w:spacing w:before="240"/>
      <w:ind w:firstLine="0"/>
      <w:outlineLvl w:val="5"/>
    </w:pPr>
  </w:style>
  <w:style w:type="paragraph" w:styleId="Ttulo7">
    <w:name w:val="heading 7"/>
    <w:basedOn w:val="Normal"/>
    <w:next w:val="Normal"/>
    <w:qFormat/>
    <w:rsid w:val="006A0A6F"/>
    <w:pPr>
      <w:spacing w:before="240"/>
      <w:ind w:firstLine="0"/>
      <w:outlineLvl w:val="6"/>
    </w:pPr>
  </w:style>
  <w:style w:type="paragraph" w:styleId="Ttulo8">
    <w:name w:val="heading 8"/>
    <w:basedOn w:val="Normal"/>
    <w:next w:val="Normal"/>
    <w:qFormat/>
    <w:rsid w:val="006A0A6F"/>
    <w:pPr>
      <w:spacing w:before="240"/>
      <w:ind w:firstLine="0"/>
      <w:outlineLvl w:val="7"/>
    </w:pPr>
  </w:style>
  <w:style w:type="paragraph" w:styleId="Ttulo9">
    <w:name w:val="heading 9"/>
    <w:basedOn w:val="Normal"/>
    <w:next w:val="Normal"/>
    <w:qFormat/>
    <w:rsid w:val="006A0A6F"/>
    <w:pPr>
      <w:spacing w:before="240"/>
      <w:ind w:firstLine="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Sinlista"/>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Refdenotaalpie">
    <w:name w:val="footnote reference"/>
    <w:rsid w:val="00947640"/>
    <w:rPr>
      <w:position w:val="0"/>
      <w:vertAlign w:val="superscript"/>
    </w:rPr>
  </w:style>
  <w:style w:type="paragraph" w:customStyle="1" w:styleId="heading1">
    <w:name w:val="heading1"/>
    <w:basedOn w:val="Ttulo1"/>
    <w:next w:val="Normal"/>
    <w:rsid w:val="00C578FE"/>
    <w:pPr>
      <w:numPr>
        <w:numId w:val="2"/>
      </w:numPr>
      <w:tabs>
        <w:tab w:val="left" w:pos="567"/>
      </w:tabs>
    </w:pPr>
    <w:rPr>
      <w:bCs/>
    </w:rPr>
  </w:style>
  <w:style w:type="paragraph" w:customStyle="1" w:styleId="heading2">
    <w:name w:val="heading2"/>
    <w:basedOn w:val="Ttulo2"/>
    <w:next w:val="Normal"/>
    <w:rsid w:val="000C1161"/>
    <w:pPr>
      <w:numPr>
        <w:ilvl w:val="1"/>
        <w:numId w:val="2"/>
      </w:numPr>
    </w:pPr>
    <w:rPr>
      <w:bCs/>
      <w:iCs/>
    </w:rPr>
  </w:style>
  <w:style w:type="character" w:customStyle="1" w:styleId="heading3">
    <w:name w:val="heading3"/>
    <w:rsid w:val="00947640"/>
    <w:rPr>
      <w:b/>
    </w:rPr>
  </w:style>
  <w:style w:type="character" w:customStyle="1" w:styleId="heading4">
    <w:name w:val="heading4"/>
    <w:rsid w:val="00947640"/>
    <w:rPr>
      <w:i/>
    </w:rPr>
  </w:style>
  <w:style w:type="numbering" w:customStyle="1" w:styleId="headings">
    <w:name w:val="headings"/>
    <w:basedOn w:val="arabnumitem"/>
    <w:rsid w:val="000C1161"/>
    <w:pPr>
      <w:numPr>
        <w:numId w:val="2"/>
      </w:numPr>
    </w:pPr>
  </w:style>
  <w:style w:type="character" w:styleId="Hipervnculo">
    <w:name w:val="Hyperlink"/>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aconcuadrcula">
    <w:name w:val="Table Grid"/>
    <w:basedOn w:val="Tablanormal"/>
    <w:rsid w:val="00A27277"/>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Textonotapie">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Sinlista"/>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Nmerodepgina">
    <w:name w:val="page number"/>
    <w:rsid w:val="00947640"/>
    <w:rPr>
      <w:sz w:val="18"/>
    </w:rPr>
  </w:style>
  <w:style w:type="paragraph" w:customStyle="1" w:styleId="Ttulo10">
    <w:name w:val="Título1"/>
    <w:basedOn w:val="Normal"/>
    <w:next w:val="author"/>
    <w:rsid w:val="0073504E"/>
    <w:pPr>
      <w:keepNext/>
      <w:keepLines/>
      <w:suppressAutoHyphens/>
      <w:spacing w:after="480" w:line="360" w:lineRule="atLeast"/>
      <w:ind w:firstLine="0"/>
      <w:jc w:val="center"/>
    </w:pPr>
    <w:rPr>
      <w:b/>
      <w:sz w:val="28"/>
    </w:rPr>
  </w:style>
  <w:style w:type="paragraph" w:customStyle="1" w:styleId="Subttulo1">
    <w:name w:val="Subtítulo1"/>
    <w:basedOn w:val="Ttulo10"/>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rsid w:val="00947640"/>
    <w:rPr>
      <w:rFonts w:ascii="Courier" w:hAnsi="Courier"/>
      <w:noProof/>
      <w:lang w:val="en-US"/>
    </w:rPr>
  </w:style>
  <w:style w:type="paragraph" w:styleId="Piedepgina">
    <w:name w:val="footer"/>
    <w:basedOn w:val="Normal"/>
    <w:rsid w:val="009A40EA"/>
    <w:pPr>
      <w:tabs>
        <w:tab w:val="center" w:pos="4536"/>
        <w:tab w:val="right" w:pos="9072"/>
      </w:tabs>
    </w:pPr>
  </w:style>
  <w:style w:type="paragraph" w:styleId="Listaconvietas">
    <w:name w:val="List Bullet"/>
    <w:basedOn w:val="Normal"/>
    <w:rsid w:val="005E48C3"/>
    <w:pPr>
      <w:numPr>
        <w:numId w:val="4"/>
      </w:numPr>
      <w:spacing w:before="120" w:after="120"/>
      <w:contextualSpacing/>
    </w:pPr>
  </w:style>
  <w:style w:type="paragraph" w:styleId="Listaconnmeros">
    <w:name w:val="List Number"/>
    <w:basedOn w:val="Normal"/>
    <w:rsid w:val="00035058"/>
    <w:pPr>
      <w:numPr>
        <w:numId w:val="5"/>
      </w:numPr>
    </w:pPr>
  </w:style>
  <w:style w:type="numbering" w:customStyle="1" w:styleId="itemization1">
    <w:name w:val="itemization1"/>
    <w:basedOn w:val="Sinlista"/>
    <w:semiHidden/>
    <w:rsid w:val="00715651"/>
    <w:pPr>
      <w:numPr>
        <w:numId w:val="6"/>
      </w:numPr>
    </w:pPr>
  </w:style>
  <w:style w:type="numbering" w:customStyle="1" w:styleId="itemization2">
    <w:name w:val="itemization2"/>
    <w:basedOn w:val="Sinlista"/>
    <w:semiHidden/>
    <w:rsid w:val="00715651"/>
    <w:pPr>
      <w:numPr>
        <w:numId w:val="7"/>
      </w:numPr>
    </w:pPr>
  </w:style>
  <w:style w:type="paragraph" w:styleId="Encabezado">
    <w:name w:val="header"/>
    <w:basedOn w:val="Normal"/>
    <w:rsid w:val="0073679E"/>
    <w:pPr>
      <w:tabs>
        <w:tab w:val="center" w:pos="4536"/>
        <w:tab w:val="right" w:pos="9072"/>
      </w:tabs>
      <w:ind w:firstLine="0"/>
    </w:pPr>
    <w:rPr>
      <w:sz w:val="18"/>
    </w:rPr>
  </w:style>
  <w:style w:type="character" w:styleId="Mencinsinresolver">
    <w:name w:val="Unresolved Mention"/>
    <w:uiPriority w:val="99"/>
    <w:semiHidden/>
    <w:unhideWhenUsed/>
    <w:rsid w:val="00A17B2A"/>
    <w:rPr>
      <w:color w:val="605E5C"/>
      <w:shd w:val="clear" w:color="auto" w:fill="E1DFDD"/>
    </w:rPr>
  </w:style>
  <w:style w:type="paragraph" w:styleId="NormalWeb">
    <w:name w:val="Normal (Web)"/>
    <w:basedOn w:val="Normal"/>
    <w:uiPriority w:val="99"/>
    <w:unhideWhenUsed/>
    <w:rsid w:val="00226000"/>
    <w:pPr>
      <w:overflowPunct/>
      <w:autoSpaceDE/>
      <w:autoSpaceDN/>
      <w:adjustRightInd/>
      <w:spacing w:before="100" w:beforeAutospacing="1" w:after="100" w:afterAutospacing="1" w:line="240" w:lineRule="auto"/>
      <w:ind w:firstLine="0"/>
      <w:jc w:val="left"/>
      <w:textAlignment w:val="auto"/>
    </w:pPr>
    <w:rPr>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071">
      <w:bodyDiv w:val="1"/>
      <w:marLeft w:val="0"/>
      <w:marRight w:val="0"/>
      <w:marTop w:val="0"/>
      <w:marBottom w:val="0"/>
      <w:divBdr>
        <w:top w:val="none" w:sz="0" w:space="0" w:color="auto"/>
        <w:left w:val="none" w:sz="0" w:space="0" w:color="auto"/>
        <w:bottom w:val="none" w:sz="0" w:space="0" w:color="auto"/>
        <w:right w:val="none" w:sz="0" w:space="0" w:color="auto"/>
      </w:divBdr>
    </w:div>
    <w:div w:id="244150452">
      <w:bodyDiv w:val="1"/>
      <w:marLeft w:val="0"/>
      <w:marRight w:val="0"/>
      <w:marTop w:val="0"/>
      <w:marBottom w:val="0"/>
      <w:divBdr>
        <w:top w:val="none" w:sz="0" w:space="0" w:color="auto"/>
        <w:left w:val="none" w:sz="0" w:space="0" w:color="auto"/>
        <w:bottom w:val="none" w:sz="0" w:space="0" w:color="auto"/>
        <w:right w:val="none" w:sz="0" w:space="0" w:color="auto"/>
      </w:divBdr>
    </w:div>
    <w:div w:id="277375959">
      <w:bodyDiv w:val="1"/>
      <w:marLeft w:val="0"/>
      <w:marRight w:val="0"/>
      <w:marTop w:val="0"/>
      <w:marBottom w:val="0"/>
      <w:divBdr>
        <w:top w:val="none" w:sz="0" w:space="0" w:color="auto"/>
        <w:left w:val="none" w:sz="0" w:space="0" w:color="auto"/>
        <w:bottom w:val="none" w:sz="0" w:space="0" w:color="auto"/>
        <w:right w:val="none" w:sz="0" w:space="0" w:color="auto"/>
      </w:divBdr>
    </w:div>
    <w:div w:id="351995129">
      <w:bodyDiv w:val="1"/>
      <w:marLeft w:val="0"/>
      <w:marRight w:val="0"/>
      <w:marTop w:val="0"/>
      <w:marBottom w:val="0"/>
      <w:divBdr>
        <w:top w:val="none" w:sz="0" w:space="0" w:color="auto"/>
        <w:left w:val="none" w:sz="0" w:space="0" w:color="auto"/>
        <w:bottom w:val="none" w:sz="0" w:space="0" w:color="auto"/>
        <w:right w:val="none" w:sz="0" w:space="0" w:color="auto"/>
      </w:divBdr>
    </w:div>
    <w:div w:id="490289429">
      <w:bodyDiv w:val="1"/>
      <w:marLeft w:val="0"/>
      <w:marRight w:val="0"/>
      <w:marTop w:val="0"/>
      <w:marBottom w:val="0"/>
      <w:divBdr>
        <w:top w:val="none" w:sz="0" w:space="0" w:color="auto"/>
        <w:left w:val="none" w:sz="0" w:space="0" w:color="auto"/>
        <w:bottom w:val="none" w:sz="0" w:space="0" w:color="auto"/>
        <w:right w:val="none" w:sz="0" w:space="0" w:color="auto"/>
      </w:divBdr>
    </w:div>
    <w:div w:id="705525669">
      <w:bodyDiv w:val="1"/>
      <w:marLeft w:val="0"/>
      <w:marRight w:val="0"/>
      <w:marTop w:val="0"/>
      <w:marBottom w:val="0"/>
      <w:divBdr>
        <w:top w:val="none" w:sz="0" w:space="0" w:color="auto"/>
        <w:left w:val="none" w:sz="0" w:space="0" w:color="auto"/>
        <w:bottom w:val="none" w:sz="0" w:space="0" w:color="auto"/>
        <w:right w:val="none" w:sz="0" w:space="0" w:color="auto"/>
      </w:divBdr>
    </w:div>
    <w:div w:id="730540882">
      <w:bodyDiv w:val="1"/>
      <w:marLeft w:val="0"/>
      <w:marRight w:val="0"/>
      <w:marTop w:val="0"/>
      <w:marBottom w:val="0"/>
      <w:divBdr>
        <w:top w:val="none" w:sz="0" w:space="0" w:color="auto"/>
        <w:left w:val="none" w:sz="0" w:space="0" w:color="auto"/>
        <w:bottom w:val="none" w:sz="0" w:space="0" w:color="auto"/>
        <w:right w:val="none" w:sz="0" w:space="0" w:color="auto"/>
      </w:divBdr>
    </w:div>
    <w:div w:id="755908227">
      <w:bodyDiv w:val="1"/>
      <w:marLeft w:val="0"/>
      <w:marRight w:val="0"/>
      <w:marTop w:val="0"/>
      <w:marBottom w:val="0"/>
      <w:divBdr>
        <w:top w:val="none" w:sz="0" w:space="0" w:color="auto"/>
        <w:left w:val="none" w:sz="0" w:space="0" w:color="auto"/>
        <w:bottom w:val="none" w:sz="0" w:space="0" w:color="auto"/>
        <w:right w:val="none" w:sz="0" w:space="0" w:color="auto"/>
      </w:divBdr>
    </w:div>
    <w:div w:id="772475633">
      <w:bodyDiv w:val="1"/>
      <w:marLeft w:val="0"/>
      <w:marRight w:val="0"/>
      <w:marTop w:val="0"/>
      <w:marBottom w:val="0"/>
      <w:divBdr>
        <w:top w:val="none" w:sz="0" w:space="0" w:color="auto"/>
        <w:left w:val="none" w:sz="0" w:space="0" w:color="auto"/>
        <w:bottom w:val="none" w:sz="0" w:space="0" w:color="auto"/>
        <w:right w:val="none" w:sz="0" w:space="0" w:color="auto"/>
      </w:divBdr>
    </w:div>
    <w:div w:id="838930803">
      <w:bodyDiv w:val="1"/>
      <w:marLeft w:val="0"/>
      <w:marRight w:val="0"/>
      <w:marTop w:val="0"/>
      <w:marBottom w:val="0"/>
      <w:divBdr>
        <w:top w:val="none" w:sz="0" w:space="0" w:color="auto"/>
        <w:left w:val="none" w:sz="0" w:space="0" w:color="auto"/>
        <w:bottom w:val="none" w:sz="0" w:space="0" w:color="auto"/>
        <w:right w:val="none" w:sz="0" w:space="0" w:color="auto"/>
      </w:divBdr>
    </w:div>
    <w:div w:id="848565286">
      <w:bodyDiv w:val="1"/>
      <w:marLeft w:val="0"/>
      <w:marRight w:val="0"/>
      <w:marTop w:val="0"/>
      <w:marBottom w:val="0"/>
      <w:divBdr>
        <w:top w:val="none" w:sz="0" w:space="0" w:color="auto"/>
        <w:left w:val="none" w:sz="0" w:space="0" w:color="auto"/>
        <w:bottom w:val="none" w:sz="0" w:space="0" w:color="auto"/>
        <w:right w:val="none" w:sz="0" w:space="0" w:color="auto"/>
      </w:divBdr>
    </w:div>
    <w:div w:id="1007443956">
      <w:bodyDiv w:val="1"/>
      <w:marLeft w:val="0"/>
      <w:marRight w:val="0"/>
      <w:marTop w:val="0"/>
      <w:marBottom w:val="0"/>
      <w:divBdr>
        <w:top w:val="none" w:sz="0" w:space="0" w:color="auto"/>
        <w:left w:val="none" w:sz="0" w:space="0" w:color="auto"/>
        <w:bottom w:val="none" w:sz="0" w:space="0" w:color="auto"/>
        <w:right w:val="none" w:sz="0" w:space="0" w:color="auto"/>
      </w:divBdr>
    </w:div>
    <w:div w:id="1065184949">
      <w:bodyDiv w:val="1"/>
      <w:marLeft w:val="0"/>
      <w:marRight w:val="0"/>
      <w:marTop w:val="0"/>
      <w:marBottom w:val="0"/>
      <w:divBdr>
        <w:top w:val="none" w:sz="0" w:space="0" w:color="auto"/>
        <w:left w:val="none" w:sz="0" w:space="0" w:color="auto"/>
        <w:bottom w:val="none" w:sz="0" w:space="0" w:color="auto"/>
        <w:right w:val="none" w:sz="0" w:space="0" w:color="auto"/>
      </w:divBdr>
    </w:div>
    <w:div w:id="1120808030">
      <w:bodyDiv w:val="1"/>
      <w:marLeft w:val="0"/>
      <w:marRight w:val="0"/>
      <w:marTop w:val="0"/>
      <w:marBottom w:val="0"/>
      <w:divBdr>
        <w:top w:val="none" w:sz="0" w:space="0" w:color="auto"/>
        <w:left w:val="none" w:sz="0" w:space="0" w:color="auto"/>
        <w:bottom w:val="none" w:sz="0" w:space="0" w:color="auto"/>
        <w:right w:val="none" w:sz="0" w:space="0" w:color="auto"/>
      </w:divBdr>
    </w:div>
    <w:div w:id="1186214297">
      <w:bodyDiv w:val="1"/>
      <w:marLeft w:val="0"/>
      <w:marRight w:val="0"/>
      <w:marTop w:val="0"/>
      <w:marBottom w:val="0"/>
      <w:divBdr>
        <w:top w:val="none" w:sz="0" w:space="0" w:color="auto"/>
        <w:left w:val="none" w:sz="0" w:space="0" w:color="auto"/>
        <w:bottom w:val="none" w:sz="0" w:space="0" w:color="auto"/>
        <w:right w:val="none" w:sz="0" w:space="0" w:color="auto"/>
      </w:divBdr>
    </w:div>
    <w:div w:id="1279408379">
      <w:bodyDiv w:val="1"/>
      <w:marLeft w:val="0"/>
      <w:marRight w:val="0"/>
      <w:marTop w:val="0"/>
      <w:marBottom w:val="0"/>
      <w:divBdr>
        <w:top w:val="none" w:sz="0" w:space="0" w:color="auto"/>
        <w:left w:val="none" w:sz="0" w:space="0" w:color="auto"/>
        <w:bottom w:val="none" w:sz="0" w:space="0" w:color="auto"/>
        <w:right w:val="none" w:sz="0" w:space="0" w:color="auto"/>
      </w:divBdr>
    </w:div>
    <w:div w:id="1546409350">
      <w:bodyDiv w:val="1"/>
      <w:marLeft w:val="0"/>
      <w:marRight w:val="0"/>
      <w:marTop w:val="0"/>
      <w:marBottom w:val="0"/>
      <w:divBdr>
        <w:top w:val="none" w:sz="0" w:space="0" w:color="auto"/>
        <w:left w:val="none" w:sz="0" w:space="0" w:color="auto"/>
        <w:bottom w:val="none" w:sz="0" w:space="0" w:color="auto"/>
        <w:right w:val="none" w:sz="0" w:space="0" w:color="auto"/>
      </w:divBdr>
    </w:div>
    <w:div w:id="1586497618">
      <w:bodyDiv w:val="1"/>
      <w:marLeft w:val="0"/>
      <w:marRight w:val="0"/>
      <w:marTop w:val="0"/>
      <w:marBottom w:val="0"/>
      <w:divBdr>
        <w:top w:val="none" w:sz="0" w:space="0" w:color="auto"/>
        <w:left w:val="none" w:sz="0" w:space="0" w:color="auto"/>
        <w:bottom w:val="none" w:sz="0" w:space="0" w:color="auto"/>
        <w:right w:val="none" w:sz="0" w:space="0" w:color="auto"/>
      </w:divBdr>
    </w:div>
    <w:div w:id="178383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uelignaciolopez222@gmail.com"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sebaema2050@gmail.com"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delaide.valentin@g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ernestovillasante@gmail.com" TargetMode="External"/><Relationship Id="rId4" Type="http://schemas.openxmlformats.org/officeDocument/2006/relationships/webSettings" Target="webSettings.xml"/><Relationship Id="rId9" Type="http://schemas.openxmlformats.org/officeDocument/2006/relationships/hyperlink" Target="mailto:natali.anabella@gmail.com" TargetMode="Externa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ae\OneDrive\Escritorio\Facultad\7mo%20semestre\TyHM\m1\svlnproc1104.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svlnproc1104</Template>
  <TotalTime>19</TotalTime>
  <Pages>1</Pages>
  <Words>2863</Words>
  <Characters>15747</Characters>
  <Application>Microsoft Office Word</Application>
  <DocSecurity>0</DocSecurity>
  <Lines>131</Lines>
  <Paragraphs>37</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18573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sebae</dc:creator>
  <cp:keywords/>
  <dc:description/>
  <cp:lastModifiedBy>seba zaragoza</cp:lastModifiedBy>
  <cp:revision>4</cp:revision>
  <cp:lastPrinted>2011-02-21T20:47:00Z</cp:lastPrinted>
  <dcterms:created xsi:type="dcterms:W3CDTF">2022-06-25T23:56:00Z</dcterms:created>
  <dcterms:modified xsi:type="dcterms:W3CDTF">2022-06-26T00:13:00Z</dcterms:modified>
</cp:coreProperties>
</file>